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22"/>
        <w:gridCol w:w="7567"/>
        <w:gridCol w:w="1711"/>
      </w:tblGrid>
      <w:tr w:rsidR="00C378CF" w:rsidTr="00F91B3C">
        <w:tc>
          <w:tcPr>
            <w:tcW w:w="10800" w:type="dxa"/>
            <w:gridSpan w:val="3"/>
            <w:vAlign w:val="bottom"/>
          </w:tcPr>
          <w:p w:rsidR="00C378CF" w:rsidRDefault="00C378CF" w:rsidP="00F91B3C">
            <w:pPr>
              <w:pStyle w:val="SectionHeading"/>
              <w:rPr>
                <w:rStyle w:val="SectionHeadingChar"/>
              </w:rPr>
            </w:pPr>
            <w:r>
              <w:rPr>
                <w:rStyle w:val="SectionHeadingChar"/>
              </w:rPr>
              <w:t xml:space="preserve">Looking forward to </w:t>
            </w:r>
            <w:r w:rsidR="00A32FAF">
              <w:rPr>
                <w:rStyle w:val="SectionHeadingChar"/>
              </w:rPr>
              <w:t>working</w:t>
            </w:r>
            <w:r>
              <w:rPr>
                <w:rStyle w:val="SectionHeadingChar"/>
              </w:rPr>
              <w:t xml:space="preserve"> in an organization therefore I can apply the academic knowledge </w:t>
            </w:r>
            <w:r w:rsidR="00D242E4">
              <w:rPr>
                <w:rStyle w:val="SectionHeadingChar"/>
              </w:rPr>
              <w:t>and the on</w:t>
            </w:r>
            <w:bookmarkStart w:id="0" w:name="_GoBack"/>
            <w:bookmarkEnd w:id="0"/>
            <w:r w:rsidR="00D242E4">
              <w:rPr>
                <w:rStyle w:val="SectionHeadingChar"/>
              </w:rPr>
              <w:t xml:space="preserve"> field experience </w:t>
            </w:r>
            <w:r>
              <w:rPr>
                <w:rStyle w:val="SectionHeadingChar"/>
              </w:rPr>
              <w:t>to the benefit of the organization</w:t>
            </w:r>
            <w:r w:rsidR="00D242E4">
              <w:rPr>
                <w:rStyle w:val="SectionHeadingChar"/>
              </w:rPr>
              <w:t xml:space="preserve"> </w:t>
            </w:r>
          </w:p>
        </w:tc>
      </w:tr>
      <w:tr w:rsidR="000B3188" w:rsidTr="00F91B3C">
        <w:tc>
          <w:tcPr>
            <w:tcW w:w="10800" w:type="dxa"/>
            <w:gridSpan w:val="3"/>
            <w:vAlign w:val="bottom"/>
          </w:tcPr>
          <w:p w:rsidR="000B3188" w:rsidRDefault="00156859" w:rsidP="00F91B3C">
            <w:pPr>
              <w:pStyle w:val="SectionHeading"/>
            </w:pPr>
            <w:sdt>
              <w:sdtPr>
                <w:rPr>
                  <w:rStyle w:val="SectionHeadingChar"/>
                </w:rPr>
                <w:id w:val="3643572"/>
                <w:placeholder>
                  <w:docPart w:val="C9A382604BAF4ED58B74A48891BA89B0"/>
                </w:placeholder>
                <w:showingPlcHdr/>
              </w:sdtPr>
              <w:sdtEndPr>
                <w:rPr>
                  <w:rStyle w:val="DefaultParagraphFont"/>
                  <w:b/>
                  <w:caps/>
                </w:rPr>
              </w:sdtEndPr>
              <w:sdtContent>
                <w:r w:rsidR="0074283B">
                  <w:t>EDUCATION</w:t>
                </w:r>
              </w:sdtContent>
            </w:sdt>
          </w:p>
        </w:tc>
      </w:tr>
      <w:tr w:rsidR="000B3188" w:rsidTr="00F91B3C">
        <w:tc>
          <w:tcPr>
            <w:tcW w:w="1522" w:type="dxa"/>
            <w:vAlign w:val="bottom"/>
          </w:tcPr>
          <w:p w:rsidR="000B3188" w:rsidRDefault="000B3188" w:rsidP="00F91B3C">
            <w:pPr>
              <w:pStyle w:val="ContactInfo"/>
              <w:jc w:val="left"/>
            </w:pPr>
          </w:p>
        </w:tc>
        <w:tc>
          <w:tcPr>
            <w:tcW w:w="7567" w:type="dxa"/>
            <w:vAlign w:val="bottom"/>
          </w:tcPr>
          <w:sdt>
            <w:sdtPr>
              <w:rPr>
                <w:rStyle w:val="SectionbodytextChar"/>
              </w:rPr>
              <w:id w:val="4805100"/>
              <w:placeholder>
                <w:docPart w:val="6E1531478F5246F0B38E4C5E02CB5F27"/>
              </w:placeholder>
            </w:sdtPr>
            <w:sdtEndPr>
              <w:rPr>
                <w:rStyle w:val="DefaultParagraphFont"/>
                <w:color w:val="auto"/>
                <w:sz w:val="22"/>
              </w:rPr>
            </w:sdtEndPr>
            <w:sdtContent>
              <w:p w:rsidR="00F91B3C" w:rsidRDefault="000F75B5" w:rsidP="00F91B3C">
                <w:pPr>
                  <w:rPr>
                    <w:rStyle w:val="SectionbodytextChar"/>
                    <w:b/>
                    <w:bCs/>
                  </w:rPr>
                </w:pPr>
                <w:r>
                  <w:rPr>
                    <w:rStyle w:val="SectionbodytextChar"/>
                  </w:rPr>
                  <w:t xml:space="preserve">Faculty of </w:t>
                </w:r>
                <w:r w:rsidR="00EF5ED0">
                  <w:rPr>
                    <w:rStyle w:val="SectionbodytextChar"/>
                  </w:rPr>
                  <w:t>Commerce, English Dep.</w:t>
                </w:r>
                <w:r>
                  <w:rPr>
                    <w:rStyle w:val="SectionbodytextChar"/>
                  </w:rPr>
                  <w:t>, Ain Shams University</w:t>
                </w:r>
                <w:r w:rsidR="00F91B3C">
                  <w:rPr>
                    <w:rStyle w:val="SectionbodytextChar"/>
                  </w:rPr>
                  <w:t xml:space="preserve"> – </w:t>
                </w:r>
                <w:r w:rsidR="00F91B3C" w:rsidRPr="00F91B3C">
                  <w:rPr>
                    <w:rStyle w:val="SectionbodytextChar"/>
                    <w:b/>
                    <w:bCs/>
                  </w:rPr>
                  <w:t>Graduated</w:t>
                </w:r>
                <w:r w:rsidR="00F91B3C">
                  <w:rPr>
                    <w:rStyle w:val="SectionbodytextChar"/>
                    <w:b/>
                    <w:bCs/>
                  </w:rPr>
                  <w:t xml:space="preserve"> </w:t>
                </w:r>
                <w:r w:rsidR="00EF5ED0">
                  <w:rPr>
                    <w:rStyle w:val="SectionbodytextChar"/>
                    <w:b/>
                    <w:bCs/>
                  </w:rPr>
                  <w:t>2019</w:t>
                </w:r>
              </w:p>
              <w:p w:rsidR="000B3188" w:rsidRPr="00F91B3C" w:rsidRDefault="00156859" w:rsidP="00F91B3C">
                <w:pPr>
                  <w:rPr>
                    <w:color w:val="000000" w:themeColor="text1"/>
                    <w:sz w:val="20"/>
                  </w:rPr>
                </w:pPr>
              </w:p>
            </w:sdtContent>
          </w:sdt>
        </w:tc>
        <w:tc>
          <w:tcPr>
            <w:tcW w:w="1711" w:type="dxa"/>
            <w:vAlign w:val="bottom"/>
          </w:tcPr>
          <w:p w:rsidR="000B3188" w:rsidRDefault="000B3188" w:rsidP="00F91B3C"/>
        </w:tc>
      </w:tr>
      <w:tr w:rsidR="00EF5ED0" w:rsidTr="00F91B3C">
        <w:tc>
          <w:tcPr>
            <w:tcW w:w="1522" w:type="dxa"/>
            <w:vAlign w:val="bottom"/>
          </w:tcPr>
          <w:p w:rsidR="00EF5ED0" w:rsidRDefault="00EF5ED0" w:rsidP="00EF5ED0">
            <w:pPr>
              <w:pStyle w:val="ContactInfo"/>
              <w:jc w:val="left"/>
            </w:pPr>
          </w:p>
        </w:tc>
        <w:tc>
          <w:tcPr>
            <w:tcW w:w="7567" w:type="dxa"/>
            <w:vAlign w:val="bottom"/>
          </w:tcPr>
          <w:sdt>
            <w:sdtPr>
              <w:rPr>
                <w:rStyle w:val="SectionbodytextChar"/>
              </w:rPr>
              <w:id w:val="1499847005"/>
              <w:placeholder>
                <w:docPart w:val="E0B95F0146D84E2AA742C2C3F6B7CAA5"/>
              </w:placeholder>
            </w:sdtPr>
            <w:sdtEndPr>
              <w:rPr>
                <w:rStyle w:val="DefaultParagraphFont"/>
              </w:rPr>
            </w:sdtEndPr>
            <w:sdtContent>
              <w:p w:rsidR="00EF5ED0" w:rsidRPr="000F75B5" w:rsidRDefault="00EF5ED0" w:rsidP="00EF5ED0">
                <w:pPr>
                  <w:pStyle w:val="Sectionbodytext"/>
                  <w:rPr>
                    <w:color w:val="auto"/>
                    <w:sz w:val="22"/>
                  </w:rPr>
                </w:pPr>
                <w:r>
                  <w:rPr>
                    <w:rStyle w:val="SectionbodytextChar"/>
                  </w:rPr>
                  <w:t>General Secondary Certificate</w:t>
                </w:r>
              </w:p>
            </w:sdtContent>
          </w:sdt>
        </w:tc>
        <w:tc>
          <w:tcPr>
            <w:tcW w:w="1711" w:type="dxa"/>
            <w:vAlign w:val="bottom"/>
          </w:tcPr>
          <w:p w:rsidR="00EF5ED0" w:rsidRDefault="00EF5ED0" w:rsidP="00EF5ED0">
            <w:pPr>
              <w:pStyle w:val="ContactInfo"/>
              <w:jc w:val="left"/>
              <w:rPr>
                <w:b w:val="0"/>
              </w:rPr>
            </w:pPr>
            <w:sdt>
              <w:sdtPr>
                <w:rPr>
                  <w:rStyle w:val="SectionbodytextboldChar"/>
                  <w:b/>
                </w:rPr>
                <w:id w:val="3643737"/>
                <w:placeholder>
                  <w:docPart w:val="3CBB40F8EF044777B30EB3DAE4662E53"/>
                </w:placeholder>
                <w:date>
                  <w:dateFormat w:val="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b w:val="0"/>
                  <w:color w:val="403152" w:themeColor="accent4" w:themeShade="80"/>
                  <w:sz w:val="22"/>
                </w:rPr>
              </w:sdtEndPr>
              <w:sdtContent>
                <w:r>
                  <w:rPr>
                    <w:rStyle w:val="SectionbodytextboldChar"/>
                    <w:b/>
                  </w:rPr>
                  <w:t>2011-2013</w:t>
                </w:r>
              </w:sdtContent>
            </w:sdt>
          </w:p>
        </w:tc>
      </w:tr>
      <w:tr w:rsidR="00EF5ED0" w:rsidTr="00F91B3C">
        <w:tc>
          <w:tcPr>
            <w:tcW w:w="1522" w:type="dxa"/>
            <w:vAlign w:val="bottom"/>
          </w:tcPr>
          <w:p w:rsidR="00EF5ED0" w:rsidRDefault="00EF5ED0" w:rsidP="00EF5ED0">
            <w:pPr>
              <w:pStyle w:val="ContactInfo"/>
              <w:jc w:val="left"/>
            </w:pPr>
          </w:p>
        </w:tc>
        <w:tc>
          <w:tcPr>
            <w:tcW w:w="7567" w:type="dxa"/>
            <w:vAlign w:val="bottom"/>
          </w:tcPr>
          <w:p w:rsidR="00EF5ED0" w:rsidRDefault="00EF5ED0" w:rsidP="00EF5ED0">
            <w:pPr>
              <w:pStyle w:val="Sectionbodytextbold"/>
            </w:pPr>
            <w:r>
              <w:t>91% Grade</w:t>
            </w:r>
          </w:p>
        </w:tc>
        <w:tc>
          <w:tcPr>
            <w:tcW w:w="1711" w:type="dxa"/>
            <w:vAlign w:val="bottom"/>
          </w:tcPr>
          <w:p w:rsidR="00EF5ED0" w:rsidRDefault="00EF5ED0" w:rsidP="00EF5ED0">
            <w:pPr>
              <w:pStyle w:val="ContactInfo"/>
              <w:jc w:val="left"/>
              <w:rPr>
                <w:b w:val="0"/>
              </w:rPr>
            </w:pPr>
          </w:p>
        </w:tc>
      </w:tr>
      <w:tr w:rsidR="00EF5ED0" w:rsidTr="00F91B3C">
        <w:tc>
          <w:tcPr>
            <w:tcW w:w="1522" w:type="dxa"/>
            <w:vAlign w:val="bottom"/>
          </w:tcPr>
          <w:p w:rsidR="00EF5ED0" w:rsidRDefault="00EF5ED0" w:rsidP="00EF5ED0">
            <w:pPr>
              <w:pStyle w:val="ContactInfo"/>
              <w:jc w:val="left"/>
            </w:pPr>
          </w:p>
        </w:tc>
        <w:tc>
          <w:tcPr>
            <w:tcW w:w="7567" w:type="dxa"/>
            <w:vAlign w:val="bottom"/>
          </w:tcPr>
          <w:p w:rsidR="00EF5ED0" w:rsidRDefault="00EF5ED0" w:rsidP="00EF5ED0"/>
        </w:tc>
        <w:tc>
          <w:tcPr>
            <w:tcW w:w="1711" w:type="dxa"/>
            <w:vAlign w:val="bottom"/>
          </w:tcPr>
          <w:p w:rsidR="00EF5ED0" w:rsidRDefault="00EF5ED0" w:rsidP="00EF5ED0">
            <w:pPr>
              <w:pStyle w:val="ContactInfo"/>
              <w:jc w:val="left"/>
            </w:pPr>
          </w:p>
        </w:tc>
      </w:tr>
      <w:tr w:rsidR="00EF5ED0" w:rsidTr="00F91B3C">
        <w:tc>
          <w:tcPr>
            <w:tcW w:w="1522" w:type="dxa"/>
            <w:vAlign w:val="bottom"/>
          </w:tcPr>
          <w:p w:rsidR="00EF5ED0" w:rsidRDefault="00EF5ED0" w:rsidP="00EF5ED0">
            <w:pPr>
              <w:pStyle w:val="ContactInfo"/>
              <w:jc w:val="left"/>
            </w:pPr>
          </w:p>
        </w:tc>
        <w:tc>
          <w:tcPr>
            <w:tcW w:w="9278" w:type="dxa"/>
            <w:gridSpan w:val="2"/>
            <w:vAlign w:val="bottom"/>
          </w:tcPr>
          <w:p w:rsidR="00EF5ED0" w:rsidRDefault="00EF5ED0" w:rsidP="00EF5ED0">
            <w:pPr>
              <w:pStyle w:val="ContactInfo"/>
              <w:jc w:val="left"/>
            </w:pPr>
          </w:p>
        </w:tc>
      </w:tr>
      <w:tr w:rsidR="00EF5ED0" w:rsidTr="00F91B3C">
        <w:tc>
          <w:tcPr>
            <w:tcW w:w="10800" w:type="dxa"/>
            <w:gridSpan w:val="3"/>
            <w:vAlign w:val="bottom"/>
          </w:tcPr>
          <w:p w:rsidR="00EF5ED0" w:rsidRDefault="00EF5ED0" w:rsidP="00EF5ED0">
            <w:pPr>
              <w:pStyle w:val="ContactInfo"/>
              <w:jc w:val="left"/>
            </w:pPr>
            <w:r w:rsidRPr="0066444A">
              <w:rPr>
                <w:rFonts w:asciiTheme="majorHAnsi" w:hAnsiTheme="majorHAnsi"/>
                <w:bCs/>
                <w:caps/>
                <w:color w:val="595959" w:themeColor="text1" w:themeTint="A6"/>
              </w:rPr>
              <w:t>Experience</w:t>
            </w:r>
            <w:r>
              <w:rPr>
                <w:rFonts w:asciiTheme="majorHAnsi" w:hAnsiTheme="majorHAnsi"/>
                <w:bCs/>
                <w:caps/>
                <w:color w:val="595959" w:themeColor="text1" w:themeTint="A6"/>
              </w:rPr>
              <w:t>s</w:t>
            </w:r>
          </w:p>
        </w:tc>
      </w:tr>
      <w:tr w:rsidR="00EF5ED0" w:rsidTr="00F91B3C">
        <w:trPr>
          <w:trHeight w:val="276"/>
        </w:trPr>
        <w:tc>
          <w:tcPr>
            <w:tcW w:w="1522" w:type="dxa"/>
            <w:vAlign w:val="bottom"/>
          </w:tcPr>
          <w:p w:rsidR="00EF5ED0" w:rsidRPr="0066444A" w:rsidRDefault="00EF5ED0" w:rsidP="00EF5ED0">
            <w:pPr>
              <w:pStyle w:val="ContactInfo"/>
              <w:jc w:val="left"/>
              <w:rPr>
                <w:rFonts w:asciiTheme="majorHAnsi" w:hAnsiTheme="majorHAnsi"/>
                <w:bCs/>
                <w:caps/>
                <w:color w:val="595959" w:themeColor="text1" w:themeTint="A6"/>
              </w:rPr>
            </w:pPr>
          </w:p>
        </w:tc>
        <w:tc>
          <w:tcPr>
            <w:tcW w:w="7567" w:type="dxa"/>
            <w:vAlign w:val="bottom"/>
          </w:tcPr>
          <w:p w:rsidR="00EF5ED0" w:rsidRDefault="00EF5ED0" w:rsidP="00EF5ED0">
            <w:pPr>
              <w:pStyle w:val="ContactInfo"/>
              <w:jc w:val="left"/>
              <w:rPr>
                <w:rStyle w:val="SectionbodytextChar"/>
                <w:bCs/>
              </w:rPr>
            </w:pPr>
            <w:r>
              <w:rPr>
                <w:rStyle w:val="SectionbodytextChar"/>
                <w:b w:val="0"/>
              </w:rPr>
              <w:t xml:space="preserve">Worked as Community Management supervisor, reporting to the community manager at Marasi North Coast – </w:t>
            </w:r>
            <w:r>
              <w:rPr>
                <w:rStyle w:val="SectionbodytextChar"/>
                <w:bCs/>
              </w:rPr>
              <w:t>Emaar Misr</w:t>
            </w:r>
          </w:p>
          <w:p w:rsidR="00EF5ED0" w:rsidRPr="00F2252D" w:rsidRDefault="00EF5ED0" w:rsidP="00EF5ED0">
            <w:pPr>
              <w:pStyle w:val="ContactInfo"/>
              <w:jc w:val="left"/>
              <w:rPr>
                <w:rStyle w:val="SectionbodytextChar"/>
                <w:b w:val="0"/>
              </w:rPr>
            </w:pPr>
          </w:p>
        </w:tc>
        <w:tc>
          <w:tcPr>
            <w:tcW w:w="1711" w:type="dxa"/>
          </w:tcPr>
          <w:p w:rsidR="00EF5ED0" w:rsidRDefault="00EF5ED0" w:rsidP="00EF5ED0">
            <w:pPr>
              <w:pStyle w:val="ContactInfo"/>
              <w:jc w:val="left"/>
              <w:rPr>
                <w:rStyle w:val="SectionbodytextboldChar"/>
                <w:b/>
              </w:rPr>
            </w:pPr>
            <w:r>
              <w:rPr>
                <w:rStyle w:val="SectionbodytextboldChar"/>
                <w:b/>
              </w:rPr>
              <w:t>Summer 2015 -Summer 2016</w:t>
            </w:r>
          </w:p>
          <w:p w:rsidR="00EF5ED0" w:rsidRPr="005021DF" w:rsidRDefault="00EF5ED0" w:rsidP="00EF5ED0">
            <w:pPr>
              <w:pStyle w:val="ContactInfo"/>
              <w:rPr>
                <w:rStyle w:val="SectionbodytextboldChar"/>
                <w:b/>
              </w:rPr>
            </w:pPr>
          </w:p>
        </w:tc>
      </w:tr>
      <w:tr w:rsidR="00EF5ED0" w:rsidTr="00F91B3C">
        <w:trPr>
          <w:trHeight w:val="276"/>
        </w:trPr>
        <w:tc>
          <w:tcPr>
            <w:tcW w:w="1522" w:type="dxa"/>
            <w:vAlign w:val="bottom"/>
          </w:tcPr>
          <w:p w:rsidR="00EF5ED0" w:rsidRPr="0066444A" w:rsidRDefault="00EF5ED0" w:rsidP="00EF5ED0">
            <w:pPr>
              <w:pStyle w:val="ContactInfo"/>
              <w:jc w:val="left"/>
              <w:rPr>
                <w:rFonts w:asciiTheme="majorHAnsi" w:hAnsiTheme="majorHAnsi"/>
                <w:bCs/>
                <w:caps/>
                <w:color w:val="595959" w:themeColor="text1" w:themeTint="A6"/>
              </w:rPr>
            </w:pPr>
          </w:p>
        </w:tc>
        <w:tc>
          <w:tcPr>
            <w:tcW w:w="7567" w:type="dxa"/>
          </w:tcPr>
          <w:p w:rsidR="00EF5ED0" w:rsidRPr="005D2A20" w:rsidRDefault="00EF5ED0" w:rsidP="00EF5ED0">
            <w:pPr>
              <w:pStyle w:val="ContactInfo"/>
              <w:jc w:val="left"/>
              <w:rPr>
                <w:rStyle w:val="SectionbodytextChar"/>
                <w:bCs/>
              </w:rPr>
            </w:pPr>
            <w:r>
              <w:rPr>
                <w:rStyle w:val="SectionbodytextChar"/>
                <w:b w:val="0"/>
              </w:rPr>
              <w:t xml:space="preserve">Completed an internship in Administration at Uptown Cairo – </w:t>
            </w:r>
            <w:r w:rsidRPr="00C94D7D">
              <w:rPr>
                <w:rStyle w:val="SectionbodytextChar"/>
                <w:bCs/>
              </w:rPr>
              <w:t xml:space="preserve">Emaar </w:t>
            </w:r>
            <w:r>
              <w:rPr>
                <w:rStyle w:val="SectionbodytextChar"/>
                <w:bCs/>
              </w:rPr>
              <w:t>Misr</w:t>
            </w:r>
          </w:p>
        </w:tc>
        <w:tc>
          <w:tcPr>
            <w:tcW w:w="1711" w:type="dxa"/>
          </w:tcPr>
          <w:p w:rsidR="00EF5ED0" w:rsidRPr="005021DF" w:rsidRDefault="00EF5ED0" w:rsidP="00EF5ED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MARCH</w:t>
            </w:r>
            <w:r w:rsidRPr="005021DF">
              <w:rPr>
                <w:b/>
                <w:bCs/>
                <w:sz w:val="20"/>
                <w:szCs w:val="20"/>
              </w:rPr>
              <w:t xml:space="preserve"> – </w:t>
            </w:r>
            <w:r>
              <w:rPr>
                <w:b/>
                <w:bCs/>
                <w:sz w:val="20"/>
                <w:szCs w:val="20"/>
              </w:rPr>
              <w:t>MAY</w:t>
            </w:r>
            <w:r w:rsidRPr="005021DF">
              <w:rPr>
                <w:b/>
                <w:bCs/>
                <w:sz w:val="20"/>
                <w:szCs w:val="20"/>
              </w:rPr>
              <w:t xml:space="preserve"> </w:t>
            </w:r>
          </w:p>
          <w:p w:rsidR="00EF5ED0" w:rsidRPr="00F91B3C" w:rsidRDefault="00EF5ED0" w:rsidP="00EF5ED0">
            <w:pPr>
              <w:pStyle w:val="ContactInfo"/>
              <w:jc w:val="left"/>
              <w:rPr>
                <w:rFonts w:asciiTheme="majorHAnsi" w:hAnsiTheme="majorHAnsi"/>
                <w:bCs/>
                <w:caps/>
                <w:color w:val="000000" w:themeColor="text1"/>
                <w:sz w:val="20"/>
                <w:szCs w:val="20"/>
              </w:rPr>
            </w:pPr>
            <w:r w:rsidRPr="00F91B3C">
              <w:rPr>
                <w:bCs/>
                <w:color w:val="000000" w:themeColor="text1"/>
                <w:sz w:val="20"/>
                <w:szCs w:val="20"/>
              </w:rPr>
              <w:t>2015</w:t>
            </w:r>
          </w:p>
          <w:p w:rsidR="00EF5ED0" w:rsidRPr="005021DF" w:rsidRDefault="00EF5ED0" w:rsidP="00EF5ED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EF5ED0" w:rsidTr="00F91B3C">
        <w:trPr>
          <w:trHeight w:val="276"/>
        </w:trPr>
        <w:tc>
          <w:tcPr>
            <w:tcW w:w="1522" w:type="dxa"/>
            <w:vAlign w:val="bottom"/>
          </w:tcPr>
          <w:p w:rsidR="00EF5ED0" w:rsidRPr="0066444A" w:rsidRDefault="00EF5ED0" w:rsidP="00EF5ED0">
            <w:pPr>
              <w:pStyle w:val="ContactInfo"/>
              <w:jc w:val="left"/>
              <w:rPr>
                <w:rFonts w:asciiTheme="majorHAnsi" w:hAnsiTheme="majorHAnsi"/>
                <w:bCs/>
                <w:caps/>
                <w:color w:val="595959" w:themeColor="text1" w:themeTint="A6"/>
              </w:rPr>
            </w:pPr>
          </w:p>
        </w:tc>
        <w:tc>
          <w:tcPr>
            <w:tcW w:w="7567" w:type="dxa"/>
          </w:tcPr>
          <w:p w:rsidR="00EF5ED0" w:rsidRDefault="00EF5ED0" w:rsidP="00EF5ED0">
            <w:pPr>
              <w:pStyle w:val="ContactInfo"/>
              <w:jc w:val="left"/>
              <w:rPr>
                <w:rStyle w:val="SectionbodytextChar"/>
                <w:bCs/>
              </w:rPr>
            </w:pPr>
            <w:r w:rsidRPr="00BF491A">
              <w:rPr>
                <w:rStyle w:val="SectionbodytextChar"/>
                <w:b w:val="0"/>
              </w:rPr>
              <w:t>Worked as an usher</w:t>
            </w:r>
            <w:r>
              <w:rPr>
                <w:rStyle w:val="SectionbodytextChar"/>
                <w:b w:val="0"/>
              </w:rPr>
              <w:t>/team leader</w:t>
            </w:r>
            <w:r w:rsidRPr="00BF491A">
              <w:rPr>
                <w:rStyle w:val="SectionbodytextChar"/>
                <w:b w:val="0"/>
              </w:rPr>
              <w:t xml:space="preserve"> for </w:t>
            </w:r>
            <w:r>
              <w:rPr>
                <w:rStyle w:val="SectionbodytextChar"/>
                <w:b w:val="0"/>
              </w:rPr>
              <w:t xml:space="preserve">many </w:t>
            </w:r>
            <w:r w:rsidRPr="00E2222F">
              <w:rPr>
                <w:rStyle w:val="SectionbodytextChar"/>
                <w:b w:val="0"/>
              </w:rPr>
              <w:t>advertising campaigns</w:t>
            </w:r>
            <w:r>
              <w:rPr>
                <w:rStyle w:val="SectionbodytextChar"/>
                <w:b w:val="0"/>
              </w:rPr>
              <w:t xml:space="preserve"> such as CocaCola, Pepsi, Nestle and C</w:t>
            </w:r>
            <w:r w:rsidRPr="007054E4">
              <w:rPr>
                <w:rStyle w:val="SectionbodytextChar"/>
                <w:b w:val="0"/>
              </w:rPr>
              <w:t xml:space="preserve">igarettes </w:t>
            </w:r>
            <w:r>
              <w:rPr>
                <w:rStyle w:val="SectionbodytextChar"/>
                <w:b w:val="0"/>
              </w:rPr>
              <w:t xml:space="preserve">- </w:t>
            </w:r>
            <w:r>
              <w:rPr>
                <w:rStyle w:val="SectionbodytextChar"/>
                <w:bCs/>
              </w:rPr>
              <w:t>Benchmark Advertising / British Tobacco Egypt</w:t>
            </w:r>
          </w:p>
          <w:p w:rsidR="00EF5ED0" w:rsidRDefault="00EF5ED0" w:rsidP="00EF5ED0">
            <w:pPr>
              <w:pStyle w:val="ContactInfo"/>
              <w:jc w:val="left"/>
              <w:rPr>
                <w:rStyle w:val="SectionbodytextChar"/>
                <w:b w:val="0"/>
              </w:rPr>
            </w:pPr>
          </w:p>
          <w:p w:rsidR="00EF5ED0" w:rsidRPr="00ED73DD" w:rsidRDefault="00EF5ED0" w:rsidP="00EF5ED0">
            <w:pPr>
              <w:pStyle w:val="ContactInfo"/>
              <w:jc w:val="left"/>
              <w:rPr>
                <w:rStyle w:val="SectionbodytextChar"/>
                <w:b w:val="0"/>
              </w:rPr>
            </w:pPr>
            <w:r>
              <w:rPr>
                <w:rStyle w:val="SectionbodytextChar"/>
                <w:b w:val="0"/>
              </w:rPr>
              <w:t xml:space="preserve"> Worked as an Contact Center Agent – </w:t>
            </w:r>
            <w:r>
              <w:rPr>
                <w:rStyle w:val="SectionbodytextChar"/>
                <w:bCs/>
              </w:rPr>
              <w:t xml:space="preserve">Emaar </w:t>
            </w:r>
            <w:proofErr w:type="spellStart"/>
            <w:r>
              <w:rPr>
                <w:rStyle w:val="SectionbodytextChar"/>
                <w:bCs/>
              </w:rPr>
              <w:t>Misr</w:t>
            </w:r>
            <w:proofErr w:type="spellEnd"/>
            <w:r>
              <w:rPr>
                <w:rStyle w:val="SectionbodytextChar"/>
                <w:bCs/>
              </w:rPr>
              <w:t xml:space="preserve">                </w:t>
            </w:r>
          </w:p>
        </w:tc>
        <w:tc>
          <w:tcPr>
            <w:tcW w:w="1711" w:type="dxa"/>
          </w:tcPr>
          <w:p w:rsidR="00EF5ED0" w:rsidRDefault="00EF5ED0" w:rsidP="00EF5ED0">
            <w:pPr>
              <w:pStyle w:val="ContactInfo"/>
              <w:jc w:val="left"/>
              <w:rPr>
                <w:rFonts w:asciiTheme="majorHAnsi" w:hAnsiTheme="majorHAnsi"/>
                <w:bCs/>
                <w:caps/>
                <w:color w:val="auto"/>
                <w:sz w:val="20"/>
                <w:szCs w:val="20"/>
              </w:rPr>
            </w:pPr>
            <w:r w:rsidRPr="005021DF">
              <w:rPr>
                <w:rFonts w:asciiTheme="majorHAnsi" w:hAnsiTheme="majorHAnsi"/>
                <w:bCs/>
                <w:caps/>
                <w:color w:val="auto"/>
                <w:sz w:val="20"/>
                <w:szCs w:val="20"/>
              </w:rPr>
              <w:t>2</w:t>
            </w:r>
            <w:r>
              <w:rPr>
                <w:rFonts w:asciiTheme="majorHAnsi" w:hAnsiTheme="majorHAnsi"/>
                <w:bCs/>
                <w:caps/>
                <w:color w:val="auto"/>
                <w:sz w:val="20"/>
                <w:szCs w:val="20"/>
              </w:rPr>
              <w:t>014</w:t>
            </w:r>
            <w:r w:rsidRPr="005021DF">
              <w:rPr>
                <w:rFonts w:asciiTheme="majorHAnsi" w:hAnsiTheme="majorHAnsi"/>
                <w:bCs/>
                <w:caps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bCs/>
                <w:caps/>
                <w:color w:val="auto"/>
                <w:sz w:val="20"/>
                <w:szCs w:val="20"/>
              </w:rPr>
              <w:t>–</w:t>
            </w:r>
            <w:r w:rsidRPr="005021DF">
              <w:rPr>
                <w:rFonts w:asciiTheme="majorHAnsi" w:hAnsiTheme="majorHAnsi"/>
                <w:bCs/>
                <w:caps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bCs/>
                <w:caps/>
                <w:color w:val="auto"/>
                <w:sz w:val="20"/>
                <w:szCs w:val="20"/>
              </w:rPr>
              <w:t>2017</w:t>
            </w:r>
          </w:p>
          <w:p w:rsidR="00EF5ED0" w:rsidRDefault="00EF5ED0" w:rsidP="00EF5ED0">
            <w:pPr>
              <w:pStyle w:val="ContactInfo"/>
              <w:jc w:val="left"/>
              <w:rPr>
                <w:rFonts w:asciiTheme="majorHAnsi" w:hAnsiTheme="majorHAnsi"/>
                <w:bCs/>
                <w:caps/>
                <w:color w:val="auto"/>
                <w:sz w:val="20"/>
                <w:szCs w:val="20"/>
              </w:rPr>
            </w:pPr>
          </w:p>
          <w:p w:rsidR="00EF5ED0" w:rsidRDefault="00EF5ED0" w:rsidP="00EF5ED0">
            <w:pPr>
              <w:pStyle w:val="ContactInfo"/>
              <w:jc w:val="left"/>
              <w:rPr>
                <w:rFonts w:asciiTheme="majorHAnsi" w:hAnsiTheme="majorHAnsi"/>
                <w:bCs/>
                <w:caps/>
                <w:color w:val="auto"/>
                <w:sz w:val="20"/>
                <w:szCs w:val="20"/>
              </w:rPr>
            </w:pPr>
          </w:p>
          <w:p w:rsidR="00EF5ED0" w:rsidRDefault="00EF5ED0" w:rsidP="00EF5ED0">
            <w:pPr>
              <w:pStyle w:val="ContactInfo"/>
              <w:jc w:val="left"/>
              <w:rPr>
                <w:rFonts w:asciiTheme="majorHAnsi" w:hAnsiTheme="majorHAnsi"/>
                <w:bCs/>
                <w:caps/>
                <w:color w:val="auto"/>
                <w:sz w:val="20"/>
                <w:szCs w:val="20"/>
              </w:rPr>
            </w:pPr>
          </w:p>
          <w:p w:rsidR="00EF5ED0" w:rsidRPr="005021DF" w:rsidRDefault="00EF5ED0" w:rsidP="00EF5ED0">
            <w:pPr>
              <w:pStyle w:val="ContactInfo"/>
              <w:jc w:val="left"/>
              <w:rPr>
                <w:rFonts w:asciiTheme="majorHAnsi" w:hAnsiTheme="majorHAnsi"/>
                <w:bCs/>
                <w:caps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caps/>
                <w:color w:val="auto"/>
                <w:sz w:val="20"/>
                <w:szCs w:val="20"/>
              </w:rPr>
              <w:t>June 2018 – Oct 2018</w:t>
            </w:r>
          </w:p>
        </w:tc>
      </w:tr>
      <w:tr w:rsidR="00EF5ED0" w:rsidTr="00F91B3C">
        <w:trPr>
          <w:trHeight w:val="434"/>
        </w:trPr>
        <w:sdt>
          <w:sdtPr>
            <w:rPr>
              <w:rStyle w:val="SectionHeadingChar"/>
            </w:rPr>
            <w:id w:val="3643843"/>
            <w:placeholder>
              <w:docPart w:val="39DBC75383AE4513AFD07A700F253088"/>
            </w:placeholder>
          </w:sdtPr>
          <w:sdtEndPr>
            <w:rPr>
              <w:rStyle w:val="DefaultParagraphFont"/>
              <w:b/>
              <w:caps/>
            </w:rPr>
          </w:sdtEndPr>
          <w:sdtContent>
            <w:tc>
              <w:tcPr>
                <w:tcW w:w="10800" w:type="dxa"/>
                <w:gridSpan w:val="3"/>
                <w:vAlign w:val="bottom"/>
              </w:tcPr>
              <w:p w:rsidR="00EF5ED0" w:rsidRDefault="00EF5ED0" w:rsidP="00EF5ED0">
                <w:pPr>
                  <w:pStyle w:val="SectionHeading"/>
                </w:pPr>
                <w:r>
                  <w:rPr>
                    <w:bCs/>
                  </w:rPr>
                  <w:t>Courses</w:t>
                </w:r>
              </w:p>
            </w:tc>
          </w:sdtContent>
        </w:sdt>
      </w:tr>
      <w:tr w:rsidR="00EF5ED0" w:rsidTr="00F91B3C">
        <w:tc>
          <w:tcPr>
            <w:tcW w:w="1522" w:type="dxa"/>
            <w:vAlign w:val="bottom"/>
          </w:tcPr>
          <w:p w:rsidR="00EF5ED0" w:rsidRDefault="00EF5ED0" w:rsidP="00EF5ED0">
            <w:pPr>
              <w:pStyle w:val="ContactInfo"/>
              <w:jc w:val="left"/>
            </w:pPr>
          </w:p>
        </w:tc>
        <w:tc>
          <w:tcPr>
            <w:tcW w:w="9278" w:type="dxa"/>
            <w:gridSpan w:val="2"/>
            <w:vAlign w:val="bottom"/>
          </w:tcPr>
          <w:p w:rsidR="00EF5ED0" w:rsidRDefault="00EF5ED0" w:rsidP="00EF5ED0">
            <w:pPr>
              <w:pStyle w:val="Sectionbodytext"/>
              <w:rPr>
                <w:b/>
              </w:rPr>
            </w:pPr>
            <w:r>
              <w:rPr>
                <w:rStyle w:val="SectionbodytextChar"/>
              </w:rPr>
              <w:t xml:space="preserve">Berlitz International Course,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Accomplished level 7</w:t>
            </w:r>
          </w:p>
        </w:tc>
      </w:tr>
      <w:tr w:rsidR="00EF5ED0" w:rsidTr="00F91B3C">
        <w:tc>
          <w:tcPr>
            <w:tcW w:w="1522" w:type="dxa"/>
            <w:vAlign w:val="bottom"/>
          </w:tcPr>
          <w:p w:rsidR="00EF5ED0" w:rsidRDefault="00EF5ED0" w:rsidP="00EF5ED0">
            <w:pPr>
              <w:pStyle w:val="ContactInfo"/>
              <w:jc w:val="left"/>
            </w:pPr>
          </w:p>
        </w:tc>
        <w:tc>
          <w:tcPr>
            <w:tcW w:w="9278" w:type="dxa"/>
            <w:gridSpan w:val="2"/>
            <w:vAlign w:val="bottom"/>
          </w:tcPr>
          <w:p w:rsidR="00EF5ED0" w:rsidRDefault="00EF5ED0" w:rsidP="00EF5ED0">
            <w:pPr>
              <w:pStyle w:val="Sectionbodytext"/>
              <w:rPr>
                <w:rStyle w:val="SectionbodytextChar"/>
              </w:rPr>
            </w:pPr>
          </w:p>
        </w:tc>
      </w:tr>
      <w:tr w:rsidR="00EF5ED0" w:rsidTr="00F91B3C">
        <w:sdt>
          <w:sdtPr>
            <w:rPr>
              <w:bCs/>
              <w:sz w:val="22"/>
            </w:rPr>
            <w:id w:val="-231695452"/>
            <w:placeholder>
              <w:docPart w:val="C9A55C04E2A14A34A3AD0EEB3392CF01"/>
            </w:placeholder>
          </w:sdtPr>
          <w:sdtEndPr>
            <w:rPr>
              <w:rFonts w:asciiTheme="majorHAnsi" w:hAnsiTheme="majorHAnsi"/>
              <w:b/>
              <w:caps/>
              <w:color w:val="595959" w:themeColor="text1" w:themeTint="A6"/>
            </w:rPr>
          </w:sdtEndPr>
          <w:sdtContent>
            <w:tc>
              <w:tcPr>
                <w:tcW w:w="10800" w:type="dxa"/>
                <w:gridSpan w:val="3"/>
                <w:vAlign w:val="bottom"/>
              </w:tcPr>
              <w:p w:rsidR="00EF5ED0" w:rsidRDefault="00EF5ED0" w:rsidP="00EF5ED0">
                <w:pPr>
                  <w:pStyle w:val="Sectionbodytext"/>
                  <w:rPr>
                    <w:rStyle w:val="SectionbodytextChar"/>
                  </w:rPr>
                </w:pPr>
                <w:r w:rsidRPr="00C378CF">
                  <w:rPr>
                    <w:rFonts w:asciiTheme="majorHAnsi" w:hAnsiTheme="majorHAnsi"/>
                    <w:b/>
                    <w:bCs/>
                    <w:caps/>
                    <w:color w:val="595959" w:themeColor="text1" w:themeTint="A6"/>
                    <w:sz w:val="22"/>
                  </w:rPr>
                  <w:t>skills</w:t>
                </w:r>
              </w:p>
            </w:tc>
          </w:sdtContent>
        </w:sdt>
      </w:tr>
      <w:tr w:rsidR="00EF5ED0" w:rsidTr="00F91B3C">
        <w:trPr>
          <w:trHeight w:val="207"/>
        </w:trPr>
        <w:tc>
          <w:tcPr>
            <w:tcW w:w="1522" w:type="dxa"/>
            <w:vAlign w:val="bottom"/>
          </w:tcPr>
          <w:p w:rsidR="00EF5ED0" w:rsidRPr="00C378CF" w:rsidRDefault="00EF5ED0" w:rsidP="00EF5ED0">
            <w:pPr>
              <w:pStyle w:val="Sectionbodytext"/>
              <w:rPr>
                <w:bCs/>
                <w:sz w:val="22"/>
              </w:rPr>
            </w:pPr>
          </w:p>
        </w:tc>
        <w:tc>
          <w:tcPr>
            <w:tcW w:w="9278" w:type="dxa"/>
            <w:gridSpan w:val="2"/>
            <w:vAlign w:val="bottom"/>
          </w:tcPr>
          <w:p w:rsidR="00EF5ED0" w:rsidRPr="00F2252D" w:rsidRDefault="00EF5ED0" w:rsidP="00EF5ED0">
            <w:pPr>
              <w:pStyle w:val="Sectionbodytext"/>
              <w:rPr>
                <w:rStyle w:val="SectionbodytextChar"/>
              </w:rPr>
            </w:pPr>
            <w:r>
              <w:rPr>
                <w:rStyle w:val="SectionbodytextChar"/>
              </w:rPr>
              <w:t xml:space="preserve">PC operating systems, </w:t>
            </w:r>
            <w:r w:rsidRPr="00F2252D">
              <w:rPr>
                <w:rStyle w:val="SectionbodytextChar"/>
              </w:rPr>
              <w:t>Microsoft Exc</w:t>
            </w:r>
            <w:r>
              <w:rPr>
                <w:rStyle w:val="SectionbodytextChar"/>
              </w:rPr>
              <w:t>el</w:t>
            </w:r>
          </w:p>
        </w:tc>
      </w:tr>
      <w:tr w:rsidR="00EF5ED0" w:rsidTr="00F91B3C">
        <w:trPr>
          <w:trHeight w:val="38"/>
        </w:trPr>
        <w:tc>
          <w:tcPr>
            <w:tcW w:w="1522" w:type="dxa"/>
            <w:vAlign w:val="bottom"/>
          </w:tcPr>
          <w:p w:rsidR="00EF5ED0" w:rsidRDefault="00EF5ED0" w:rsidP="00EF5ED0">
            <w:pPr>
              <w:pStyle w:val="Sectionbodytext"/>
              <w:rPr>
                <w:bCs/>
                <w:sz w:val="22"/>
              </w:rPr>
            </w:pPr>
          </w:p>
        </w:tc>
        <w:tc>
          <w:tcPr>
            <w:tcW w:w="9278" w:type="dxa"/>
            <w:gridSpan w:val="2"/>
            <w:vAlign w:val="bottom"/>
          </w:tcPr>
          <w:p w:rsidR="00EF5ED0" w:rsidRPr="00F2252D" w:rsidRDefault="00EF5ED0" w:rsidP="00EF5ED0">
            <w:pPr>
              <w:pStyle w:val="Sectionbodytext"/>
              <w:rPr>
                <w:rStyle w:val="SectionbodytextChar"/>
              </w:rPr>
            </w:pPr>
            <w:r>
              <w:rPr>
                <w:rStyle w:val="SectionbodytextChar"/>
              </w:rPr>
              <w:t xml:space="preserve">Power Point, Oracle </w:t>
            </w:r>
          </w:p>
        </w:tc>
      </w:tr>
      <w:tr w:rsidR="00EF5ED0" w:rsidTr="00F91B3C">
        <w:sdt>
          <w:sdtPr>
            <w:rPr>
              <w:rStyle w:val="SectionHeadingChar"/>
            </w:rPr>
            <w:id w:val="3645339"/>
            <w:placeholder>
              <w:docPart w:val="61F6E3BB94BC4EBFA0E819E299A0DCD1"/>
            </w:placeholder>
            <w:showingPlcHdr/>
          </w:sdtPr>
          <w:sdtEndPr>
            <w:rPr>
              <w:rStyle w:val="DefaultParagraphFont"/>
              <w:b/>
              <w:caps/>
            </w:rPr>
          </w:sdtEndPr>
          <w:sdtContent>
            <w:tc>
              <w:tcPr>
                <w:tcW w:w="10800" w:type="dxa"/>
                <w:gridSpan w:val="3"/>
                <w:vAlign w:val="bottom"/>
              </w:tcPr>
              <w:p w:rsidR="00EF5ED0" w:rsidRDefault="00EF5ED0" w:rsidP="00EF5ED0">
                <w:pPr>
                  <w:pStyle w:val="SectionHeading"/>
                </w:pPr>
                <w:r>
                  <w:t>LANGUAGES</w:t>
                </w:r>
              </w:p>
            </w:tc>
          </w:sdtContent>
        </w:sdt>
      </w:tr>
      <w:tr w:rsidR="00EF5ED0" w:rsidTr="00F91B3C">
        <w:tc>
          <w:tcPr>
            <w:tcW w:w="1522" w:type="dxa"/>
            <w:vAlign w:val="bottom"/>
          </w:tcPr>
          <w:p w:rsidR="00EF5ED0" w:rsidRDefault="00EF5ED0" w:rsidP="00EF5ED0">
            <w:pPr>
              <w:pStyle w:val="ContactInfo"/>
              <w:jc w:val="left"/>
            </w:pPr>
          </w:p>
        </w:tc>
        <w:tc>
          <w:tcPr>
            <w:tcW w:w="7567" w:type="dxa"/>
            <w:vAlign w:val="bottom"/>
          </w:tcPr>
          <w:sdt>
            <w:sdtPr>
              <w:rPr>
                <w:rStyle w:val="SectionbodytextChar"/>
              </w:rPr>
              <w:id w:val="4806708"/>
              <w:placeholder>
                <w:docPart w:val="8158CA660B314F3B9F56470A26604565"/>
              </w:placeholder>
            </w:sdtPr>
            <w:sdtEndPr>
              <w:rPr>
                <w:rStyle w:val="DefaultParagraphFont"/>
              </w:rPr>
            </w:sdtEndPr>
            <w:sdtContent>
              <w:p w:rsidR="00EF5ED0" w:rsidRDefault="00EF5ED0" w:rsidP="00EF5ED0">
                <w:pPr>
                  <w:pStyle w:val="Sectionbodytext"/>
                </w:pPr>
                <w:r>
                  <w:rPr>
                    <w:rStyle w:val="SectionbodytextChar"/>
                  </w:rPr>
                  <w:t>English – Excellent speaking and writing</w:t>
                </w:r>
              </w:p>
            </w:sdtContent>
          </w:sdt>
        </w:tc>
        <w:tc>
          <w:tcPr>
            <w:tcW w:w="1711" w:type="dxa"/>
            <w:vAlign w:val="bottom"/>
          </w:tcPr>
          <w:p w:rsidR="00EF5ED0" w:rsidRDefault="00EF5ED0" w:rsidP="00EF5ED0">
            <w:pPr>
              <w:pStyle w:val="ContactInfo"/>
              <w:jc w:val="left"/>
            </w:pPr>
          </w:p>
        </w:tc>
      </w:tr>
      <w:tr w:rsidR="00EF5ED0" w:rsidTr="00F91B3C">
        <w:tc>
          <w:tcPr>
            <w:tcW w:w="1522" w:type="dxa"/>
            <w:vAlign w:val="bottom"/>
          </w:tcPr>
          <w:p w:rsidR="00EF5ED0" w:rsidRDefault="00EF5ED0" w:rsidP="00EF5ED0">
            <w:pPr>
              <w:pStyle w:val="ContactInfo"/>
              <w:jc w:val="left"/>
            </w:pPr>
          </w:p>
        </w:tc>
        <w:tc>
          <w:tcPr>
            <w:tcW w:w="7567" w:type="dxa"/>
            <w:vAlign w:val="bottom"/>
          </w:tcPr>
          <w:sdt>
            <w:sdtPr>
              <w:rPr>
                <w:rStyle w:val="SectionbodytextChar"/>
              </w:rPr>
              <w:id w:val="4806716"/>
              <w:placeholder>
                <w:docPart w:val="35829CB25BEA48BE9FCDDCDC1189981E"/>
              </w:placeholder>
            </w:sdtPr>
            <w:sdtEndPr>
              <w:rPr>
                <w:rStyle w:val="DefaultParagraphFont"/>
              </w:rPr>
            </w:sdtEndPr>
            <w:sdtContent>
              <w:p w:rsidR="00EF5ED0" w:rsidRDefault="00EF5ED0" w:rsidP="00EF5ED0">
                <w:pPr>
                  <w:pStyle w:val="Sectionbodytext"/>
                </w:pPr>
                <w:r>
                  <w:rPr>
                    <w:rStyle w:val="SectionbodytextChar"/>
                  </w:rPr>
                  <w:t>Arabic – Mother tongue</w:t>
                </w:r>
              </w:p>
            </w:sdtContent>
          </w:sdt>
        </w:tc>
        <w:tc>
          <w:tcPr>
            <w:tcW w:w="1711" w:type="dxa"/>
            <w:vAlign w:val="bottom"/>
          </w:tcPr>
          <w:p w:rsidR="00EF5ED0" w:rsidRDefault="00EF5ED0" w:rsidP="00EF5ED0">
            <w:pPr>
              <w:pStyle w:val="ContactInfo"/>
              <w:jc w:val="left"/>
            </w:pPr>
          </w:p>
        </w:tc>
      </w:tr>
      <w:tr w:rsidR="00EF5ED0" w:rsidTr="00F91B3C">
        <w:tc>
          <w:tcPr>
            <w:tcW w:w="1522" w:type="dxa"/>
            <w:vAlign w:val="bottom"/>
          </w:tcPr>
          <w:p w:rsidR="00EF5ED0" w:rsidRDefault="00EF5ED0" w:rsidP="00EF5ED0">
            <w:pPr>
              <w:pStyle w:val="ContactInfo"/>
              <w:jc w:val="left"/>
            </w:pPr>
          </w:p>
        </w:tc>
        <w:tc>
          <w:tcPr>
            <w:tcW w:w="7567" w:type="dxa"/>
            <w:vAlign w:val="bottom"/>
          </w:tcPr>
          <w:p w:rsidR="00EF5ED0" w:rsidRDefault="00EF5ED0" w:rsidP="00EF5ED0">
            <w:pPr>
              <w:pStyle w:val="ContactInfo"/>
              <w:jc w:val="left"/>
            </w:pPr>
          </w:p>
        </w:tc>
        <w:tc>
          <w:tcPr>
            <w:tcW w:w="1711" w:type="dxa"/>
            <w:vAlign w:val="bottom"/>
          </w:tcPr>
          <w:p w:rsidR="00EF5ED0" w:rsidRDefault="00EF5ED0" w:rsidP="00EF5ED0">
            <w:pPr>
              <w:pStyle w:val="ContactInfo"/>
              <w:jc w:val="left"/>
            </w:pPr>
          </w:p>
        </w:tc>
      </w:tr>
      <w:tr w:rsidR="00EF5ED0" w:rsidTr="00F91B3C">
        <w:sdt>
          <w:sdtPr>
            <w:rPr>
              <w:rStyle w:val="SectionHeadingChar"/>
            </w:rPr>
            <w:id w:val="3645392"/>
            <w:placeholder>
              <w:docPart w:val="E97C81D1E8C7412DA914443F11504331"/>
            </w:placeholder>
          </w:sdtPr>
          <w:sdtEndPr>
            <w:rPr>
              <w:rStyle w:val="DefaultParagraphFont"/>
              <w:b/>
              <w:caps/>
            </w:rPr>
          </w:sdtEndPr>
          <w:sdtContent>
            <w:tc>
              <w:tcPr>
                <w:tcW w:w="10800" w:type="dxa"/>
                <w:gridSpan w:val="3"/>
                <w:vAlign w:val="bottom"/>
              </w:tcPr>
              <w:p w:rsidR="00EF5ED0" w:rsidRDefault="00EF5ED0" w:rsidP="00EF5ED0">
                <w:pPr>
                  <w:pStyle w:val="SectionHeading"/>
                </w:pPr>
                <w:r w:rsidRPr="0024002D">
                  <w:rPr>
                    <w:rStyle w:val="SectionHeadingChar"/>
                    <w:b/>
                    <w:bCs/>
                    <w:sz w:val="24"/>
                    <w:szCs w:val="24"/>
                  </w:rPr>
                  <w:t>Hobbies</w:t>
                </w:r>
              </w:p>
            </w:tc>
          </w:sdtContent>
        </w:sdt>
      </w:tr>
      <w:tr w:rsidR="00EF5ED0" w:rsidTr="00F91B3C">
        <w:tc>
          <w:tcPr>
            <w:tcW w:w="1522" w:type="dxa"/>
            <w:vAlign w:val="bottom"/>
          </w:tcPr>
          <w:p w:rsidR="00EF5ED0" w:rsidRDefault="00EF5ED0" w:rsidP="00EF5ED0">
            <w:pPr>
              <w:pStyle w:val="Sectionbodytext"/>
            </w:pPr>
          </w:p>
        </w:tc>
        <w:tc>
          <w:tcPr>
            <w:tcW w:w="7567" w:type="dxa"/>
            <w:vAlign w:val="bottom"/>
          </w:tcPr>
          <w:sdt>
            <w:sdtPr>
              <w:rPr>
                <w:rStyle w:val="SectionbodytextChar"/>
              </w:rPr>
              <w:id w:val="4806740"/>
              <w:placeholder>
                <w:docPart w:val="135AC733281B4CC99E37091A151BF34D"/>
              </w:placeholder>
            </w:sdtPr>
            <w:sdtEndPr>
              <w:rPr>
                <w:rStyle w:val="DefaultParagraphFont"/>
              </w:rPr>
            </w:sdtEndPr>
            <w:sdtContent>
              <w:p w:rsidR="00EF5ED0" w:rsidRDefault="00EF5ED0" w:rsidP="00EF5ED0">
                <w:pPr>
                  <w:pStyle w:val="Sectionbodytext"/>
                </w:pPr>
                <w:r>
                  <w:rPr>
                    <w:rStyle w:val="SectionbodytextChar"/>
                  </w:rPr>
                  <w:t>Traveling / Music</w:t>
                </w:r>
              </w:p>
            </w:sdtContent>
          </w:sdt>
        </w:tc>
        <w:tc>
          <w:tcPr>
            <w:tcW w:w="1711" w:type="dxa"/>
            <w:vAlign w:val="bottom"/>
          </w:tcPr>
          <w:p w:rsidR="00EF5ED0" w:rsidRDefault="00EF5ED0" w:rsidP="00EF5ED0">
            <w:pPr>
              <w:pStyle w:val="ContactInfo"/>
              <w:jc w:val="left"/>
            </w:pPr>
          </w:p>
        </w:tc>
      </w:tr>
      <w:tr w:rsidR="00EF5ED0" w:rsidTr="00F91B3C">
        <w:tc>
          <w:tcPr>
            <w:tcW w:w="1522" w:type="dxa"/>
            <w:vAlign w:val="bottom"/>
          </w:tcPr>
          <w:p w:rsidR="00EF5ED0" w:rsidRDefault="00EF5ED0" w:rsidP="00EF5ED0">
            <w:pPr>
              <w:pStyle w:val="ContactInfo"/>
              <w:jc w:val="left"/>
            </w:pPr>
          </w:p>
        </w:tc>
        <w:tc>
          <w:tcPr>
            <w:tcW w:w="7567" w:type="dxa"/>
            <w:vAlign w:val="bottom"/>
          </w:tcPr>
          <w:p w:rsidR="00EF5ED0" w:rsidRDefault="00EF5ED0" w:rsidP="00EF5ED0">
            <w:pPr>
              <w:pStyle w:val="Sectionbodytext"/>
            </w:pPr>
          </w:p>
        </w:tc>
        <w:tc>
          <w:tcPr>
            <w:tcW w:w="1711" w:type="dxa"/>
            <w:vAlign w:val="bottom"/>
          </w:tcPr>
          <w:p w:rsidR="00EF5ED0" w:rsidRDefault="00EF5ED0" w:rsidP="00EF5ED0">
            <w:pPr>
              <w:pStyle w:val="ContactInfo"/>
              <w:jc w:val="left"/>
            </w:pPr>
          </w:p>
        </w:tc>
      </w:tr>
      <w:tr w:rsidR="00EF5ED0" w:rsidTr="00F91B3C">
        <w:trPr>
          <w:trHeight w:val="37"/>
        </w:trPr>
        <w:sdt>
          <w:sdtPr>
            <w:rPr>
              <w:rStyle w:val="SectionHeadingChar"/>
            </w:rPr>
            <w:id w:val="3645757"/>
            <w:placeholder>
              <w:docPart w:val="CE7A8671F1D44C49A3B282DCB0A7B10A"/>
            </w:placeholder>
            <w:showingPlcHdr/>
          </w:sdtPr>
          <w:sdtEndPr>
            <w:rPr>
              <w:rStyle w:val="DefaultParagraphFont"/>
              <w:rFonts w:asciiTheme="minorHAnsi" w:hAnsiTheme="minorHAnsi"/>
              <w:b/>
              <w:caps w:val="0"/>
              <w:color w:val="403152" w:themeColor="accent4" w:themeShade="80"/>
            </w:rPr>
          </w:sdtEndPr>
          <w:sdtContent>
            <w:tc>
              <w:tcPr>
                <w:tcW w:w="1522" w:type="dxa"/>
                <w:vAlign w:val="bottom"/>
              </w:tcPr>
              <w:p w:rsidR="00EF5ED0" w:rsidRDefault="00EF5ED0" w:rsidP="00EF5ED0">
                <w:pPr>
                  <w:pStyle w:val="ContactInfo"/>
                  <w:jc w:val="left"/>
                </w:pPr>
                <w:r>
                  <w:rPr>
                    <w:rStyle w:val="PlaceholderText"/>
                    <w:color w:val="595959" w:themeColor="text1" w:themeTint="A6"/>
                  </w:rPr>
                  <w:t>REFERENCES</w:t>
                </w:r>
              </w:p>
            </w:tc>
          </w:sdtContent>
        </w:sdt>
        <w:tc>
          <w:tcPr>
            <w:tcW w:w="7567" w:type="dxa"/>
            <w:vAlign w:val="bottom"/>
          </w:tcPr>
          <w:p w:rsidR="00EF5ED0" w:rsidRDefault="00EF5ED0" w:rsidP="00EF5ED0">
            <w:pPr>
              <w:pStyle w:val="Sectionbodytext"/>
            </w:pPr>
          </w:p>
        </w:tc>
        <w:tc>
          <w:tcPr>
            <w:tcW w:w="1711" w:type="dxa"/>
            <w:vAlign w:val="bottom"/>
          </w:tcPr>
          <w:p w:rsidR="00EF5ED0" w:rsidRDefault="00EF5ED0" w:rsidP="00EF5ED0">
            <w:pPr>
              <w:pStyle w:val="ContactInfo"/>
              <w:jc w:val="left"/>
            </w:pPr>
          </w:p>
        </w:tc>
      </w:tr>
    </w:tbl>
    <w:p w:rsidR="000B3188" w:rsidRPr="0024002D" w:rsidRDefault="00F91B3C" w:rsidP="0024002D">
      <w:pPr>
        <w:pStyle w:val="Sectionbodytext"/>
        <w:spacing w:line="240" w:lineRule="auto"/>
        <w:rPr>
          <w:rStyle w:val="SectionbodytextChar"/>
        </w:rPr>
      </w:pPr>
      <w:r>
        <w:rPr>
          <w:rStyle w:val="SectionbodytextChar"/>
        </w:rPr>
        <w:br w:type="textWrapping" w:clear="all"/>
      </w:r>
      <w:r w:rsidR="0024002D">
        <w:rPr>
          <w:rStyle w:val="SectionbodytextChar"/>
        </w:rPr>
        <w:tab/>
      </w:r>
      <w:r w:rsidR="00632B5D">
        <w:rPr>
          <w:rStyle w:val="SectionbodytextChar"/>
        </w:rPr>
        <w:t xml:space="preserve">   </w:t>
      </w:r>
      <w:r w:rsidR="0024002D" w:rsidRPr="0024002D">
        <w:rPr>
          <w:rStyle w:val="SectionbodytextChar"/>
        </w:rPr>
        <w:tab/>
      </w:r>
      <w:sdt>
        <w:sdtPr>
          <w:rPr>
            <w:rStyle w:val="SectionbodytextChar"/>
          </w:rPr>
          <w:id w:val="3645724"/>
          <w:placeholder>
            <w:docPart w:val="E46863A7831E4E55AD1B5C9A544B0A9C"/>
          </w:placeholder>
          <w:showingPlcHdr/>
        </w:sdtPr>
        <w:sdtEndPr>
          <w:rPr>
            <w:rStyle w:val="SectionbodytextChar"/>
          </w:rPr>
        </w:sdtEndPr>
        <w:sdtContent>
          <w:r w:rsidR="0024002D" w:rsidRPr="0024002D">
            <w:rPr>
              <w:rStyle w:val="SectionbodytextChar"/>
            </w:rPr>
            <w:t>References available upon request</w:t>
          </w:r>
        </w:sdtContent>
      </w:sdt>
    </w:p>
    <w:sectPr w:rsidR="000B3188" w:rsidRPr="0024002D" w:rsidSect="007D4B79">
      <w:headerReference w:type="default" r:id="rId9"/>
      <w:footerReference w:type="even" r:id="rId10"/>
      <w:footerReference w:type="default" r:id="rId11"/>
      <w:pgSz w:w="12240" w:h="15840" w:code="1"/>
      <w:pgMar w:top="3150" w:right="720" w:bottom="1080" w:left="72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859" w:rsidRDefault="00156859">
      <w:pPr>
        <w:spacing w:after="0" w:line="240" w:lineRule="auto"/>
      </w:pPr>
      <w:r>
        <w:separator/>
      </w:r>
    </w:p>
    <w:p w:rsidR="00156859" w:rsidRDefault="00156859"/>
  </w:endnote>
  <w:endnote w:type="continuationSeparator" w:id="0">
    <w:p w:rsidR="00156859" w:rsidRDefault="00156859">
      <w:pPr>
        <w:spacing w:after="0" w:line="240" w:lineRule="auto"/>
      </w:pPr>
      <w:r>
        <w:continuationSeparator/>
      </w:r>
    </w:p>
    <w:p w:rsidR="00156859" w:rsidRDefault="001568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44678"/>
      <w:docPartObj>
        <w:docPartGallery w:val="Page Numbers (Bottom of Page)"/>
        <w:docPartUnique/>
      </w:docPartObj>
    </w:sdtPr>
    <w:sdtEndPr/>
    <w:sdtContent>
      <w:p w:rsidR="000B3188" w:rsidRDefault="00225F8E" w:rsidP="00985323">
        <w:pPr>
          <w:pStyle w:val="Footer"/>
          <w:jc w:val="center"/>
        </w:pPr>
        <w:r>
          <w:fldChar w:fldCharType="begin"/>
        </w:r>
        <w:r w:rsidR="007E42A4">
          <w:instrText xml:space="preserve"> PAGE   \* MERGEFORMAT </w:instrText>
        </w:r>
        <w:r>
          <w:fldChar w:fldCharType="separate"/>
        </w:r>
        <w:r w:rsidR="009853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44653"/>
      <w:docPartObj>
        <w:docPartGallery w:val="Page Numbers (Bottom of Page)"/>
        <w:docPartUnique/>
      </w:docPartObj>
    </w:sdtPr>
    <w:sdtEndPr/>
    <w:sdtContent>
      <w:p w:rsidR="00292511" w:rsidRPr="007D4B79" w:rsidRDefault="00225F8E" w:rsidP="00985323">
        <w:pPr>
          <w:pStyle w:val="Footer"/>
          <w:jc w:val="center"/>
        </w:pPr>
        <w:r>
          <w:fldChar w:fldCharType="begin"/>
        </w:r>
        <w:r w:rsidR="007E42A4">
          <w:instrText xml:space="preserve"> PAGE   \* MERGEFORMAT </w:instrText>
        </w:r>
        <w:r>
          <w:fldChar w:fldCharType="separate"/>
        </w:r>
        <w:r w:rsidR="00EF5E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859" w:rsidRDefault="00156859">
      <w:pPr>
        <w:spacing w:after="0" w:line="240" w:lineRule="auto"/>
      </w:pPr>
      <w:r>
        <w:separator/>
      </w:r>
    </w:p>
    <w:p w:rsidR="00156859" w:rsidRDefault="00156859"/>
  </w:footnote>
  <w:footnote w:type="continuationSeparator" w:id="0">
    <w:p w:rsidR="00156859" w:rsidRDefault="00156859">
      <w:pPr>
        <w:spacing w:after="0" w:line="240" w:lineRule="auto"/>
      </w:pPr>
      <w:r>
        <w:continuationSeparator/>
      </w:r>
    </w:p>
    <w:p w:rsidR="00156859" w:rsidRDefault="0015685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188" w:rsidRPr="007D4B79" w:rsidRDefault="00470A94" w:rsidP="000F75B5">
    <w:pPr>
      <w:pStyle w:val="YourName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margin">
                <wp:posOffset>-54610</wp:posOffset>
              </wp:positionH>
              <wp:positionV relativeFrom="paragraph">
                <wp:posOffset>1294765</wp:posOffset>
              </wp:positionV>
              <wp:extent cx="6939915" cy="7990840"/>
              <wp:effectExtent l="0" t="0" r="0" b="0"/>
              <wp:wrapNone/>
              <wp:docPr id="2" name="Freefor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6939915" cy="7990840"/>
                      </a:xfrm>
                      <a:custGeom>
                        <a:avLst/>
                        <a:gdLst>
                          <a:gd name="T0" fmla="*/ 0 w 11098"/>
                          <a:gd name="T1" fmla="*/ 249 h 12745"/>
                          <a:gd name="T2" fmla="*/ 0 w 11098"/>
                          <a:gd name="T3" fmla="*/ 245 h 12745"/>
                          <a:gd name="T4" fmla="*/ 1 w 11098"/>
                          <a:gd name="T5" fmla="*/ 229 h 12745"/>
                          <a:gd name="T6" fmla="*/ 8 w 11098"/>
                          <a:gd name="T7" fmla="*/ 197 h 12745"/>
                          <a:gd name="T8" fmla="*/ 19 w 11098"/>
                          <a:gd name="T9" fmla="*/ 161 h 12745"/>
                          <a:gd name="T10" fmla="*/ 32 w 11098"/>
                          <a:gd name="T11" fmla="*/ 133 h 12745"/>
                          <a:gd name="T12" fmla="*/ 42 w 11098"/>
                          <a:gd name="T13" fmla="*/ 113 h 12745"/>
                          <a:gd name="T14" fmla="*/ 55 w 11098"/>
                          <a:gd name="T15" fmla="*/ 94 h 12745"/>
                          <a:gd name="T16" fmla="*/ 69 w 11098"/>
                          <a:gd name="T17" fmla="*/ 77 h 12745"/>
                          <a:gd name="T18" fmla="*/ 85 w 11098"/>
                          <a:gd name="T19" fmla="*/ 61 h 12745"/>
                          <a:gd name="T20" fmla="*/ 105 w 11098"/>
                          <a:gd name="T21" fmla="*/ 47 h 12745"/>
                          <a:gd name="T22" fmla="*/ 126 w 11098"/>
                          <a:gd name="T23" fmla="*/ 33 h 12745"/>
                          <a:gd name="T24" fmla="*/ 149 w 11098"/>
                          <a:gd name="T25" fmla="*/ 23 h 12745"/>
                          <a:gd name="T26" fmla="*/ 174 w 11098"/>
                          <a:gd name="T27" fmla="*/ 13 h 12745"/>
                          <a:gd name="T28" fmla="*/ 203 w 11098"/>
                          <a:gd name="T29" fmla="*/ 9 h 12745"/>
                          <a:gd name="T30" fmla="*/ 226 w 11098"/>
                          <a:gd name="T31" fmla="*/ 8 h 12745"/>
                          <a:gd name="T32" fmla="*/ 233 w 11098"/>
                          <a:gd name="T33" fmla="*/ 8 h 12745"/>
                          <a:gd name="T34" fmla="*/ 11098 w 11098"/>
                          <a:gd name="T35" fmla="*/ 49 h 12745"/>
                          <a:gd name="T36" fmla="*/ 233 w 11098"/>
                          <a:gd name="T37" fmla="*/ 65 h 12745"/>
                          <a:gd name="T38" fmla="*/ 219 w 11098"/>
                          <a:gd name="T39" fmla="*/ 65 h 12745"/>
                          <a:gd name="T40" fmla="*/ 196 w 11098"/>
                          <a:gd name="T41" fmla="*/ 68 h 12745"/>
                          <a:gd name="T42" fmla="*/ 174 w 11098"/>
                          <a:gd name="T43" fmla="*/ 73 h 12745"/>
                          <a:gd name="T44" fmla="*/ 156 w 11098"/>
                          <a:gd name="T45" fmla="*/ 80 h 12745"/>
                          <a:gd name="T46" fmla="*/ 137 w 11098"/>
                          <a:gd name="T47" fmla="*/ 89 h 12745"/>
                          <a:gd name="T48" fmla="*/ 122 w 11098"/>
                          <a:gd name="T49" fmla="*/ 101 h 12745"/>
                          <a:gd name="T50" fmla="*/ 107 w 11098"/>
                          <a:gd name="T51" fmla="*/ 113 h 12745"/>
                          <a:gd name="T52" fmla="*/ 95 w 11098"/>
                          <a:gd name="T53" fmla="*/ 126 h 12745"/>
                          <a:gd name="T54" fmla="*/ 85 w 11098"/>
                          <a:gd name="T55" fmla="*/ 141 h 12745"/>
                          <a:gd name="T56" fmla="*/ 68 w 11098"/>
                          <a:gd name="T57" fmla="*/ 170 h 12745"/>
                          <a:gd name="T58" fmla="*/ 56 w 11098"/>
                          <a:gd name="T59" fmla="*/ 199 h 12745"/>
                          <a:gd name="T60" fmla="*/ 49 w 11098"/>
                          <a:gd name="T61" fmla="*/ 225 h 12745"/>
                          <a:gd name="T62" fmla="*/ 47 w 11098"/>
                          <a:gd name="T63" fmla="*/ 245 h 12745"/>
                          <a:gd name="T64" fmla="*/ 47 w 11098"/>
                          <a:gd name="T65" fmla="*/ 249 h 12745"/>
                          <a:gd name="T66" fmla="*/ 51 w 11098"/>
                          <a:gd name="T67" fmla="*/ 12745 h 1274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</a:cxnLst>
                        <a:rect l="0" t="0" r="r" b="b"/>
                        <a:pathLst>
                          <a:path w="11098" h="12745">
                            <a:moveTo>
                              <a:pt x="7" y="12741"/>
                            </a:moveTo>
                            <a:lnTo>
                              <a:pt x="0" y="249"/>
                            </a:lnTo>
                            <a:lnTo>
                              <a:pt x="0" y="245"/>
                            </a:lnTo>
                            <a:lnTo>
                              <a:pt x="0" y="242"/>
                            </a:lnTo>
                            <a:lnTo>
                              <a:pt x="1" y="229"/>
                            </a:lnTo>
                            <a:lnTo>
                              <a:pt x="3" y="214"/>
                            </a:lnTo>
                            <a:lnTo>
                              <a:pt x="8" y="197"/>
                            </a:lnTo>
                            <a:lnTo>
                              <a:pt x="12" y="180"/>
                            </a:lnTo>
                            <a:lnTo>
                              <a:pt x="19" y="161"/>
                            </a:lnTo>
                            <a:lnTo>
                              <a:pt x="26" y="142"/>
                            </a:lnTo>
                            <a:lnTo>
                              <a:pt x="32" y="133"/>
                            </a:lnTo>
                            <a:lnTo>
                              <a:pt x="37" y="122"/>
                            </a:lnTo>
                            <a:lnTo>
                              <a:pt x="42" y="113"/>
                            </a:lnTo>
                            <a:lnTo>
                              <a:pt x="48" y="104"/>
                            </a:lnTo>
                            <a:lnTo>
                              <a:pt x="55" y="94"/>
                            </a:lnTo>
                            <a:lnTo>
                              <a:pt x="62" y="86"/>
                            </a:lnTo>
                            <a:lnTo>
                              <a:pt x="69" y="77"/>
                            </a:lnTo>
                            <a:lnTo>
                              <a:pt x="78" y="69"/>
                            </a:lnTo>
                            <a:lnTo>
                              <a:pt x="85" y="61"/>
                            </a:lnTo>
                            <a:lnTo>
                              <a:pt x="95" y="53"/>
                            </a:lnTo>
                            <a:lnTo>
                              <a:pt x="105" y="47"/>
                            </a:lnTo>
                            <a:lnTo>
                              <a:pt x="114" y="39"/>
                            </a:lnTo>
                            <a:lnTo>
                              <a:pt x="126" y="33"/>
                            </a:lnTo>
                            <a:lnTo>
                              <a:pt x="137" y="28"/>
                            </a:lnTo>
                            <a:lnTo>
                              <a:pt x="149" y="23"/>
                            </a:lnTo>
                            <a:lnTo>
                              <a:pt x="161" y="17"/>
                            </a:lnTo>
                            <a:lnTo>
                              <a:pt x="174" y="13"/>
                            </a:lnTo>
                            <a:lnTo>
                              <a:pt x="189" y="11"/>
                            </a:lnTo>
                            <a:lnTo>
                              <a:pt x="203" y="9"/>
                            </a:lnTo>
                            <a:lnTo>
                              <a:pt x="218" y="8"/>
                            </a:lnTo>
                            <a:lnTo>
                              <a:pt x="226" y="8"/>
                            </a:lnTo>
                            <a:lnTo>
                              <a:pt x="233" y="8"/>
                            </a:lnTo>
                            <a:lnTo>
                              <a:pt x="11065" y="0"/>
                            </a:lnTo>
                            <a:lnTo>
                              <a:pt x="11098" y="49"/>
                            </a:lnTo>
                            <a:lnTo>
                              <a:pt x="233" y="65"/>
                            </a:lnTo>
                            <a:lnTo>
                              <a:pt x="227" y="65"/>
                            </a:lnTo>
                            <a:lnTo>
                              <a:pt x="219" y="65"/>
                            </a:lnTo>
                            <a:lnTo>
                              <a:pt x="208" y="66"/>
                            </a:lnTo>
                            <a:lnTo>
                              <a:pt x="196" y="68"/>
                            </a:lnTo>
                            <a:lnTo>
                              <a:pt x="185" y="69"/>
                            </a:lnTo>
                            <a:lnTo>
                              <a:pt x="174" y="73"/>
                            </a:lnTo>
                            <a:lnTo>
                              <a:pt x="164" y="77"/>
                            </a:lnTo>
                            <a:lnTo>
                              <a:pt x="156" y="80"/>
                            </a:lnTo>
                            <a:lnTo>
                              <a:pt x="146" y="85"/>
                            </a:lnTo>
                            <a:lnTo>
                              <a:pt x="137" y="89"/>
                            </a:lnTo>
                            <a:lnTo>
                              <a:pt x="129" y="94"/>
                            </a:lnTo>
                            <a:lnTo>
                              <a:pt x="122" y="101"/>
                            </a:lnTo>
                            <a:lnTo>
                              <a:pt x="114" y="106"/>
                            </a:lnTo>
                            <a:lnTo>
                              <a:pt x="107" y="113"/>
                            </a:lnTo>
                            <a:lnTo>
                              <a:pt x="101" y="120"/>
                            </a:lnTo>
                            <a:lnTo>
                              <a:pt x="95" y="126"/>
                            </a:lnTo>
                            <a:lnTo>
                              <a:pt x="90" y="133"/>
                            </a:lnTo>
                            <a:lnTo>
                              <a:pt x="85" y="141"/>
                            </a:lnTo>
                            <a:lnTo>
                              <a:pt x="76" y="156"/>
                            </a:lnTo>
                            <a:lnTo>
                              <a:pt x="68" y="170"/>
                            </a:lnTo>
                            <a:lnTo>
                              <a:pt x="61" y="185"/>
                            </a:lnTo>
                            <a:lnTo>
                              <a:pt x="56" y="199"/>
                            </a:lnTo>
                            <a:lnTo>
                              <a:pt x="53" y="213"/>
                            </a:lnTo>
                            <a:lnTo>
                              <a:pt x="49" y="225"/>
                            </a:lnTo>
                            <a:lnTo>
                              <a:pt x="48" y="235"/>
                            </a:lnTo>
                            <a:lnTo>
                              <a:pt x="47" y="245"/>
                            </a:lnTo>
                            <a:lnTo>
                              <a:pt x="47" y="247"/>
                            </a:lnTo>
                            <a:lnTo>
                              <a:pt x="47" y="249"/>
                            </a:lnTo>
                            <a:lnTo>
                              <a:pt x="51" y="12745"/>
                            </a:lnTo>
                            <a:lnTo>
                              <a:pt x="7" y="12741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chemeClr val="accent6">
                              <a:lumMod val="60000"/>
                              <a:lumOff val="40000"/>
                              <a:alpha val="64000"/>
                            </a:schemeClr>
                          </a:gs>
                          <a:gs pos="100000">
                            <a:schemeClr val="accent6">
                              <a:lumMod val="60000"/>
                              <a:lumOff val="40000"/>
                              <a:gamma/>
                              <a:tint val="9412"/>
                              <a:invGamma/>
                            </a:schemeClr>
                          </a:gs>
                        </a:gsLst>
                        <a:lin ang="27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06ED0C9" id="Freeform 2" o:spid="_x0000_s1026" style="position:absolute;margin-left:-4.3pt;margin-top:101.95pt;width:546.45pt;height:629.2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1098,12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<v:fill opacity="41943f" color2="#fabf8f [1945]" rotate="t" angle="45" focus="100%" type="gradient"/>
              <v:path arrowok="t" o:connecttype="custom" o:connectlocs="0,156118;0,153610;625,143578;5003,123515;11881,100944;20011,83388;26264,70849;34393,58936;43148,48277;53153,38246;65660,29468;78792,20690;93174,14421;108807,8151;126942,5643;141325,5016;145702,5016;6939915,30722;145702,40754;136947,40754;122565,42635;108807,45769;97552,50158;85670,55801;76290,63325;66910,70849;59406,78999;53153,88404;42522,106586;35018,124769;30641,141070;29391,153610;29391,156118;31892,7990840" o:connectangles="0,0,0,0,0,0,0,0,0,0,0,0,0,0,0,0,0,0,0,0,0,0,0,0,0,0,0,0,0,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-167005</wp:posOffset>
              </wp:positionV>
              <wp:extent cx="7172325" cy="1231265"/>
              <wp:effectExtent l="0" t="0" r="0" b="0"/>
              <wp:wrapNone/>
              <wp:docPr id="1" name="Freefor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7172325" cy="1231265"/>
                      </a:xfrm>
                      <a:custGeom>
                        <a:avLst/>
                        <a:gdLst>
                          <a:gd name="T0" fmla="*/ 11295 w 11295"/>
                          <a:gd name="T1" fmla="*/ 0 h 2356"/>
                          <a:gd name="T2" fmla="*/ 0 w 11295"/>
                          <a:gd name="T3" fmla="*/ 0 h 2356"/>
                          <a:gd name="T4" fmla="*/ 0 w 11295"/>
                          <a:gd name="T5" fmla="*/ 2356 h 2356"/>
                          <a:gd name="T6" fmla="*/ 2131 w 11295"/>
                          <a:gd name="T7" fmla="*/ 523 h 2356"/>
                          <a:gd name="T8" fmla="*/ 8827 w 11295"/>
                          <a:gd name="T9" fmla="*/ 766 h 2356"/>
                          <a:gd name="T10" fmla="*/ 11295 w 11295"/>
                          <a:gd name="T11" fmla="*/ 0 h 235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1295" h="2356">
                            <a:moveTo>
                              <a:pt x="11295" y="0"/>
                            </a:moveTo>
                            <a:cubicBezTo>
                              <a:pt x="11295" y="0"/>
                              <a:pt x="5647" y="0"/>
                              <a:pt x="0" y="0"/>
                            </a:cubicBezTo>
                            <a:cubicBezTo>
                              <a:pt x="0" y="0"/>
                              <a:pt x="18" y="2131"/>
                              <a:pt x="0" y="2356"/>
                            </a:cubicBezTo>
                            <a:cubicBezTo>
                              <a:pt x="1066" y="2300"/>
                              <a:pt x="660" y="788"/>
                              <a:pt x="2131" y="523"/>
                            </a:cubicBezTo>
                            <a:cubicBezTo>
                              <a:pt x="3631" y="330"/>
                              <a:pt x="7300" y="853"/>
                              <a:pt x="8827" y="766"/>
                            </a:cubicBezTo>
                            <a:cubicBezTo>
                              <a:pt x="10354" y="679"/>
                              <a:pt x="10781" y="160"/>
                              <a:pt x="11295" y="0"/>
                            </a:cubicBez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chemeClr val="accent4">
                              <a:lumMod val="40000"/>
                              <a:lumOff val="60000"/>
                              <a:alpha val="42999"/>
                            </a:schemeClr>
                          </a:gs>
                          <a:gs pos="100000">
                            <a:schemeClr val="accent4">
                              <a:lumMod val="40000"/>
                              <a:lumOff val="60000"/>
                              <a:gamma/>
                              <a:tint val="0"/>
                              <a:invGamma/>
                              <a:alpha val="17999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BBE6877" id="Freeform 1" o:spid="_x0000_s1026" style="position:absolute;margin-left:0;margin-top:-13.15pt;width:564.75pt;height:96.95pt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1295,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" path="m11295,c11295,,5647,,,,,,18,2131,,2356,1066,2300,660,788,2131,523,3631,330,7300,853,8827,766,10354,679,10781,160,11295,xe" fillcolor="#ccc0d9 [1303]" stroked="f">
              <v:fill opacity="28179f" color2="#ccc0d9 [1303]" o:opacity2="11795f" rotate="t" focus="100%" type="gradient"/>
              <v:path arrowok="t" o:connecttype="custom" o:connectlocs="7172325,0;0,0;0,1231265;1353185,273324;5605145,400318;7172325,0" o:connectangles="0,0,0,0,0,0"/>
              <w10:wrap anchorx="margin"/>
            </v:shape>
          </w:pict>
        </mc:Fallback>
      </mc:AlternateContent>
    </w:r>
    <w:sdt>
      <w:sdtPr>
        <w:alias w:val="Author"/>
        <w:tag w:val="Author"/>
        <w:id w:val="3644617"/>
        <w:placeholder>
          <w:docPart w:val="B3603F2919F949D9A38507626B1AB646"/>
        </w:placeholder>
      </w:sdtPr>
      <w:sdtEndPr/>
      <w:sdtContent>
        <w:r w:rsidR="000F75B5">
          <w:t>Mohamed Bakry abdel aziz</w:t>
        </w:r>
      </w:sdtContent>
    </w:sdt>
  </w:p>
  <w:sdt>
    <w:sdtPr>
      <w:rPr>
        <w:rStyle w:val="ContactInfoChar"/>
        <w:b/>
      </w:rPr>
      <w:id w:val="3644618"/>
      <w:placeholder>
        <w:docPart w:val="D93DF574961F472E81288CE2E0C1C762"/>
      </w:placeholder>
    </w:sdtPr>
    <w:sdtEndPr>
      <w:rPr>
        <w:rStyle w:val="DefaultParagraphFont"/>
      </w:rPr>
    </w:sdtEndPr>
    <w:sdtContent>
      <w:p w:rsidR="000B3188" w:rsidRDefault="000F75B5" w:rsidP="000F75B5">
        <w:pPr>
          <w:pStyle w:val="ContactInfo"/>
        </w:pPr>
        <w:r>
          <w:rPr>
            <w:rStyle w:val="ContactInfoChar"/>
            <w:b/>
          </w:rPr>
          <w:t>Rehab City, Group 68, Building 16, Flat 41, Cairo</w:t>
        </w:r>
      </w:p>
    </w:sdtContent>
  </w:sdt>
  <w:sdt>
    <w:sdtPr>
      <w:rPr>
        <w:rStyle w:val="ContactInfoChar"/>
        <w:b/>
      </w:rPr>
      <w:id w:val="3644619"/>
      <w:placeholder>
        <w:docPart w:val="ACB4A265AEE8424B814CE60CAE2B4B0A"/>
      </w:placeholder>
    </w:sdtPr>
    <w:sdtEndPr>
      <w:rPr>
        <w:rStyle w:val="DefaultParagraphFont"/>
      </w:rPr>
    </w:sdtEndPr>
    <w:sdtContent>
      <w:p w:rsidR="000B3188" w:rsidRDefault="000F75B5" w:rsidP="000F75B5">
        <w:pPr>
          <w:pStyle w:val="ContactInfo"/>
        </w:pPr>
        <w:r>
          <w:rPr>
            <w:rStyle w:val="ContactInfoChar"/>
            <w:b/>
          </w:rPr>
          <w:t>H: +2 02 2607 2609  | M: +2 011 56 555 966</w:t>
        </w:r>
      </w:p>
    </w:sdtContent>
  </w:sdt>
  <w:sdt>
    <w:sdtPr>
      <w:rPr>
        <w:rStyle w:val="ContactInfoChar"/>
        <w:b/>
      </w:rPr>
      <w:id w:val="3644620"/>
      <w:placeholder>
        <w:docPart w:val="350FAB6BF46345D1B01FFA5C6BCCCAFC"/>
      </w:placeholder>
    </w:sdtPr>
    <w:sdtEndPr>
      <w:rPr>
        <w:rStyle w:val="DefaultParagraphFont"/>
      </w:rPr>
    </w:sdtEndPr>
    <w:sdtContent>
      <w:p w:rsidR="000B3188" w:rsidRDefault="000C016B" w:rsidP="000C016B">
        <w:pPr>
          <w:pStyle w:val="ContactInfo"/>
        </w:pPr>
        <w:r>
          <w:rPr>
            <w:rStyle w:val="ContactInfoChar"/>
            <w:b/>
          </w:rPr>
          <w:t>Mohamedbakry606@gmail.com</w:t>
        </w:r>
      </w:p>
    </w:sdtContent>
  </w:sdt>
  <w:sdt>
    <w:sdtPr>
      <w:rPr>
        <w:rStyle w:val="ContactInfoChar"/>
        <w:b/>
      </w:rPr>
      <w:id w:val="3644621"/>
      <w:placeholder>
        <w:docPart w:val="E9DFBD46B94D45EBB08B7CB1EE96D98C"/>
      </w:placeholder>
    </w:sdtPr>
    <w:sdtEndPr>
      <w:rPr>
        <w:rStyle w:val="DefaultParagraphFont"/>
      </w:rPr>
    </w:sdtEndPr>
    <w:sdtContent>
      <w:p w:rsidR="000C016B" w:rsidRDefault="000C016B" w:rsidP="000C016B">
        <w:pPr>
          <w:pStyle w:val="ContactInfo"/>
          <w:rPr>
            <w:rStyle w:val="ContactInfoChar"/>
            <w:b/>
          </w:rPr>
        </w:pPr>
      </w:p>
      <w:p w:rsidR="000B3188" w:rsidRDefault="00156859" w:rsidP="000C016B">
        <w:pPr>
          <w:pStyle w:val="ContactInfo"/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168BD"/>
    <w:multiLevelType w:val="hybridMultilevel"/>
    <w:tmpl w:val="54303C70"/>
    <w:lvl w:ilvl="0" w:tplc="4EEC0B06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C6F24"/>
    <w:multiLevelType w:val="hybridMultilevel"/>
    <w:tmpl w:val="7BA86376"/>
    <w:lvl w:ilvl="0" w:tplc="78C0F2CE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22655"/>
    <w:multiLevelType w:val="hybridMultilevel"/>
    <w:tmpl w:val="8924A88A"/>
    <w:lvl w:ilvl="0" w:tplc="4EEC0B06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21CF3"/>
    <w:multiLevelType w:val="hybridMultilevel"/>
    <w:tmpl w:val="7A569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5B5"/>
    <w:rsid w:val="0003016F"/>
    <w:rsid w:val="00063F3F"/>
    <w:rsid w:val="000A2176"/>
    <w:rsid w:val="000B3188"/>
    <w:rsid w:val="000C016B"/>
    <w:rsid w:val="000F4AD3"/>
    <w:rsid w:val="000F75B5"/>
    <w:rsid w:val="0013452C"/>
    <w:rsid w:val="00144B02"/>
    <w:rsid w:val="00156859"/>
    <w:rsid w:val="001A755A"/>
    <w:rsid w:val="00225F8E"/>
    <w:rsid w:val="00232220"/>
    <w:rsid w:val="0024002D"/>
    <w:rsid w:val="002579B3"/>
    <w:rsid w:val="00281BAB"/>
    <w:rsid w:val="00292511"/>
    <w:rsid w:val="002A4A80"/>
    <w:rsid w:val="002C5673"/>
    <w:rsid w:val="002C7823"/>
    <w:rsid w:val="00316774"/>
    <w:rsid w:val="00352AA5"/>
    <w:rsid w:val="00354EA3"/>
    <w:rsid w:val="00355B87"/>
    <w:rsid w:val="003804E1"/>
    <w:rsid w:val="00396EDE"/>
    <w:rsid w:val="003F7171"/>
    <w:rsid w:val="00427643"/>
    <w:rsid w:val="00470A94"/>
    <w:rsid w:val="004721D1"/>
    <w:rsid w:val="004D0A7B"/>
    <w:rsid w:val="004D629F"/>
    <w:rsid w:val="005021DF"/>
    <w:rsid w:val="005A748B"/>
    <w:rsid w:val="005D2A20"/>
    <w:rsid w:val="00632B5D"/>
    <w:rsid w:val="0066444A"/>
    <w:rsid w:val="006D0B82"/>
    <w:rsid w:val="007054E4"/>
    <w:rsid w:val="00705529"/>
    <w:rsid w:val="0074283B"/>
    <w:rsid w:val="00753F7C"/>
    <w:rsid w:val="007A50EC"/>
    <w:rsid w:val="007D4B79"/>
    <w:rsid w:val="007E42A4"/>
    <w:rsid w:val="0082472D"/>
    <w:rsid w:val="00852026"/>
    <w:rsid w:val="00886965"/>
    <w:rsid w:val="008E42BB"/>
    <w:rsid w:val="00907C75"/>
    <w:rsid w:val="00962372"/>
    <w:rsid w:val="00976B7C"/>
    <w:rsid w:val="00985323"/>
    <w:rsid w:val="00993732"/>
    <w:rsid w:val="0099685A"/>
    <w:rsid w:val="009B7995"/>
    <w:rsid w:val="009F49BC"/>
    <w:rsid w:val="00A018C8"/>
    <w:rsid w:val="00A04D96"/>
    <w:rsid w:val="00A32FAF"/>
    <w:rsid w:val="00A557F5"/>
    <w:rsid w:val="00A5658B"/>
    <w:rsid w:val="00A76A9A"/>
    <w:rsid w:val="00AA2781"/>
    <w:rsid w:val="00B172FE"/>
    <w:rsid w:val="00B4066B"/>
    <w:rsid w:val="00BE4CBD"/>
    <w:rsid w:val="00BF0809"/>
    <w:rsid w:val="00BF491A"/>
    <w:rsid w:val="00C327EF"/>
    <w:rsid w:val="00C378CF"/>
    <w:rsid w:val="00C71CBC"/>
    <w:rsid w:val="00C94D7D"/>
    <w:rsid w:val="00CA35E1"/>
    <w:rsid w:val="00CA676D"/>
    <w:rsid w:val="00D04776"/>
    <w:rsid w:val="00D242E4"/>
    <w:rsid w:val="00D31C52"/>
    <w:rsid w:val="00D7188B"/>
    <w:rsid w:val="00DD28B9"/>
    <w:rsid w:val="00E0378F"/>
    <w:rsid w:val="00E1130F"/>
    <w:rsid w:val="00E2222F"/>
    <w:rsid w:val="00E45D38"/>
    <w:rsid w:val="00E730EB"/>
    <w:rsid w:val="00ED73DD"/>
    <w:rsid w:val="00EE6595"/>
    <w:rsid w:val="00EF5ED0"/>
    <w:rsid w:val="00F2252D"/>
    <w:rsid w:val="00F30D78"/>
    <w:rsid w:val="00F8211C"/>
    <w:rsid w:val="00F85F69"/>
    <w:rsid w:val="00F91B3C"/>
    <w:rsid w:val="00FA153A"/>
    <w:rsid w:val="00FB052D"/>
    <w:rsid w:val="00FD0F86"/>
    <w:rsid w:val="00FF53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AB1A70-CBB4-4AA4-8BB6-3D75CF59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B3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188"/>
    <w:rPr>
      <w:rFonts w:ascii="Tahoma" w:hAnsi="Tahoma" w:cs="Tahoma"/>
      <w:sz w:val="16"/>
      <w:szCs w:val="16"/>
    </w:rPr>
  </w:style>
  <w:style w:type="paragraph" w:customStyle="1" w:styleId="ContactInfo">
    <w:name w:val="Contact Info"/>
    <w:link w:val="ContactInfoChar"/>
    <w:qFormat/>
    <w:rsid w:val="000B3188"/>
    <w:pPr>
      <w:spacing w:after="0" w:line="240" w:lineRule="auto"/>
      <w:jc w:val="right"/>
    </w:pPr>
    <w:rPr>
      <w:b/>
      <w:color w:val="403152" w:themeColor="accent4" w:themeShade="80"/>
    </w:rPr>
  </w:style>
  <w:style w:type="paragraph" w:styleId="Header">
    <w:name w:val="header"/>
    <w:basedOn w:val="Normal"/>
    <w:link w:val="HeaderChar"/>
    <w:uiPriority w:val="99"/>
    <w:unhideWhenUsed/>
    <w:rsid w:val="000B3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ntactInfoChar">
    <w:name w:val="Contact Info Char"/>
    <w:basedOn w:val="DefaultParagraphFont"/>
    <w:link w:val="ContactInfo"/>
    <w:rsid w:val="000B3188"/>
    <w:rPr>
      <w:b/>
      <w:color w:val="403152" w:themeColor="accent4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0B3188"/>
  </w:style>
  <w:style w:type="paragraph" w:styleId="Footer">
    <w:name w:val="footer"/>
    <w:basedOn w:val="Normal"/>
    <w:link w:val="FooterChar"/>
    <w:uiPriority w:val="99"/>
    <w:unhideWhenUsed/>
    <w:rsid w:val="007D4B79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D4B79"/>
    <w:rPr>
      <w:sz w:val="20"/>
    </w:rPr>
  </w:style>
  <w:style w:type="paragraph" w:customStyle="1" w:styleId="YourName">
    <w:name w:val="Your Name"/>
    <w:link w:val="YourNameChar"/>
    <w:qFormat/>
    <w:rsid w:val="007D4B79"/>
    <w:pPr>
      <w:keepNext/>
      <w:keepLines/>
      <w:tabs>
        <w:tab w:val="left" w:pos="8640"/>
      </w:tabs>
      <w:spacing w:before="480" w:after="40" w:line="264" w:lineRule="auto"/>
      <w:jc w:val="right"/>
      <w:outlineLvl w:val="0"/>
    </w:pPr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B3188"/>
    <w:rPr>
      <w:color w:val="808080"/>
    </w:rPr>
  </w:style>
  <w:style w:type="character" w:customStyle="1" w:styleId="YourNameChar">
    <w:name w:val="Your Name Char"/>
    <w:basedOn w:val="DefaultParagraphFont"/>
    <w:link w:val="YourName"/>
    <w:rsid w:val="007D4B79"/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table" w:styleId="TableGrid">
    <w:name w:val="Table Grid"/>
    <w:basedOn w:val="TableNormal"/>
    <w:uiPriority w:val="59"/>
    <w:rsid w:val="000B31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ectionHeading">
    <w:name w:val="SectionHeading"/>
    <w:link w:val="SectionHeadingChar"/>
    <w:qFormat/>
    <w:rsid w:val="00976B7C"/>
    <w:pPr>
      <w:spacing w:before="120" w:after="0"/>
    </w:pPr>
    <w:rPr>
      <w:rFonts w:asciiTheme="majorHAnsi" w:hAnsiTheme="majorHAnsi"/>
      <w:b/>
      <w:caps/>
      <w:color w:val="595959" w:themeColor="text1" w:themeTint="A6"/>
    </w:rPr>
  </w:style>
  <w:style w:type="character" w:customStyle="1" w:styleId="SectionHeadingChar">
    <w:name w:val="SectionHeading Char"/>
    <w:basedOn w:val="DefaultParagraphFont"/>
    <w:link w:val="SectionHeading"/>
    <w:rsid w:val="00976B7C"/>
    <w:rPr>
      <w:rFonts w:asciiTheme="majorHAnsi" w:hAnsiTheme="majorHAnsi"/>
      <w:b/>
      <w:caps/>
      <w:color w:val="595959" w:themeColor="text1" w:themeTint="A6"/>
    </w:rPr>
  </w:style>
  <w:style w:type="paragraph" w:customStyle="1" w:styleId="Sectionbodytext">
    <w:name w:val="Section body text"/>
    <w:link w:val="SectionbodytextChar"/>
    <w:qFormat/>
    <w:rsid w:val="007D4B79"/>
    <w:pPr>
      <w:spacing w:after="0"/>
    </w:pPr>
    <w:rPr>
      <w:color w:val="000000" w:themeColor="text1"/>
      <w:sz w:val="20"/>
    </w:rPr>
  </w:style>
  <w:style w:type="character" w:customStyle="1" w:styleId="SectionbodytextChar">
    <w:name w:val="Section body text Char"/>
    <w:basedOn w:val="DefaultParagraphFont"/>
    <w:link w:val="Sectionbodytext"/>
    <w:rsid w:val="007D4B79"/>
    <w:rPr>
      <w:color w:val="000000" w:themeColor="text1"/>
      <w:sz w:val="20"/>
    </w:rPr>
  </w:style>
  <w:style w:type="paragraph" w:customStyle="1" w:styleId="Publications">
    <w:name w:val="Publications"/>
    <w:basedOn w:val="Normal"/>
    <w:link w:val="PublicationsChar"/>
    <w:qFormat/>
    <w:rsid w:val="000B3188"/>
    <w:pPr>
      <w:spacing w:after="0" w:line="264" w:lineRule="auto"/>
      <w:ind w:left="288"/>
      <w:outlineLvl w:val="2"/>
    </w:pPr>
    <w:rPr>
      <w:i/>
      <w:color w:val="0D0D0D" w:themeColor="text1" w:themeTint="F2"/>
      <w:sz w:val="20"/>
    </w:rPr>
  </w:style>
  <w:style w:type="paragraph" w:customStyle="1" w:styleId="Sectionbodytextbold">
    <w:name w:val="Section body text bold"/>
    <w:link w:val="SectionbodytextboldChar"/>
    <w:qFormat/>
    <w:rsid w:val="000B3188"/>
    <w:pPr>
      <w:spacing w:after="0" w:line="240" w:lineRule="auto"/>
    </w:pPr>
    <w:rPr>
      <w:b/>
      <w:color w:val="000000" w:themeColor="text1"/>
      <w:sz w:val="20"/>
    </w:rPr>
  </w:style>
  <w:style w:type="character" w:customStyle="1" w:styleId="SectionbodytextboldChar">
    <w:name w:val="Section body text bold Char"/>
    <w:basedOn w:val="DefaultParagraphFont"/>
    <w:link w:val="Sectionbodytextbold"/>
    <w:rsid w:val="000B3188"/>
    <w:rPr>
      <w:b/>
      <w:color w:val="000000" w:themeColor="text1"/>
      <w:sz w:val="20"/>
    </w:rPr>
  </w:style>
  <w:style w:type="character" w:customStyle="1" w:styleId="PublicationsChar">
    <w:name w:val="Publications Char"/>
    <w:basedOn w:val="DefaultParagraphFont"/>
    <w:link w:val="Publications"/>
    <w:rsid w:val="000B3188"/>
    <w:rPr>
      <w:i/>
      <w:color w:val="0D0D0D" w:themeColor="text1" w:themeTint="F2"/>
      <w:sz w:val="20"/>
    </w:rPr>
  </w:style>
  <w:style w:type="paragraph" w:customStyle="1" w:styleId="Sectionbody02">
    <w:name w:val="Section_body02"/>
    <w:link w:val="Sectionbody02Char"/>
    <w:qFormat/>
    <w:rsid w:val="00C378CF"/>
    <w:pPr>
      <w:spacing w:after="0" w:line="240" w:lineRule="auto"/>
    </w:pPr>
    <w:rPr>
      <w:b/>
      <w:color w:val="000000" w:themeColor="text1"/>
      <w:sz w:val="20"/>
    </w:rPr>
  </w:style>
  <w:style w:type="character" w:customStyle="1" w:styleId="Sectionbody02Char">
    <w:name w:val="Section_body02 Char"/>
    <w:basedOn w:val="DefaultParagraphFont"/>
    <w:link w:val="Sectionbody02"/>
    <w:rsid w:val="00C378CF"/>
    <w:rPr>
      <w:b/>
      <w:color w:val="000000" w:themeColor="text1"/>
      <w:sz w:val="20"/>
    </w:rPr>
  </w:style>
  <w:style w:type="paragraph" w:styleId="ListParagraph">
    <w:name w:val="List Paragraph"/>
    <w:basedOn w:val="Normal"/>
    <w:uiPriority w:val="34"/>
    <w:rsid w:val="00D31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a\AppData\Roaming\Microsoft\Templates\Entry-leve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9A382604BAF4ED58B74A48891BA8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FD745-BA55-4209-8E5B-C4A678AA84EE}"/>
      </w:docPartPr>
      <w:docPartBody>
        <w:p w:rsidR="004010AE" w:rsidRDefault="009F37F1">
          <w:pPr>
            <w:pStyle w:val="C9A382604BAF4ED58B74A48891BA89B0"/>
          </w:pPr>
          <w:r>
            <w:t>EDUCATION</w:t>
          </w:r>
        </w:p>
      </w:docPartBody>
    </w:docPart>
    <w:docPart>
      <w:docPartPr>
        <w:name w:val="6E1531478F5246F0B38E4C5E02CB5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B7F10-07E5-44A3-96AE-FD61188E08A5}"/>
      </w:docPartPr>
      <w:docPartBody>
        <w:p w:rsidR="004010AE" w:rsidRDefault="009F37F1">
          <w:pPr>
            <w:pStyle w:val="6E1531478F5246F0B38E4C5E02CB5F27"/>
          </w:pPr>
          <w:r>
            <w:rPr>
              <w:rStyle w:val="SectionBodyChar"/>
            </w:rPr>
            <w:t>[Elm University, Chapel Hill, NC]</w:t>
          </w:r>
        </w:p>
      </w:docPartBody>
    </w:docPart>
    <w:docPart>
      <w:docPartPr>
        <w:name w:val="B3603F2919F949D9A38507626B1AB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B72FA-8326-44C9-BB1C-2236A6B39309}"/>
      </w:docPartPr>
      <w:docPartBody>
        <w:p w:rsidR="004010AE" w:rsidRDefault="000717BD" w:rsidP="000717BD">
          <w:pPr>
            <w:pStyle w:val="B3603F2919F949D9A38507626B1AB646"/>
          </w:pPr>
          <w:r>
            <w:t>[Elm University, Chapel Hill, NC]</w:t>
          </w:r>
        </w:p>
      </w:docPartBody>
    </w:docPart>
    <w:docPart>
      <w:docPartPr>
        <w:name w:val="D93DF574961F472E81288CE2E0C1C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02E49-048B-4839-B261-E28904D6DB80}"/>
      </w:docPartPr>
      <w:docPartBody>
        <w:p w:rsidR="004010AE" w:rsidRDefault="000717BD" w:rsidP="000717BD">
          <w:pPr>
            <w:pStyle w:val="D93DF574961F472E81288CE2E0C1C762"/>
          </w:pPr>
          <w:r>
            <w:t>TEACHING EXPERIENCE</w:t>
          </w:r>
        </w:p>
      </w:docPartBody>
    </w:docPart>
    <w:docPart>
      <w:docPartPr>
        <w:name w:val="ACB4A265AEE8424B814CE60CAE2B4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F7A0B-1C5F-42BB-9B6A-C9374445A5AB}"/>
      </w:docPartPr>
      <w:docPartBody>
        <w:p w:rsidR="004010AE" w:rsidRDefault="000717BD" w:rsidP="000717BD">
          <w:pPr>
            <w:pStyle w:val="ACB4A265AEE8424B814CE60CAE2B4B0A"/>
          </w:pPr>
          <w:r>
            <w:t>EDUCATION</w:t>
          </w:r>
        </w:p>
      </w:docPartBody>
    </w:docPart>
    <w:docPart>
      <w:docPartPr>
        <w:name w:val="350FAB6BF46345D1B01FFA5C6BCCC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A7106-BB1D-42ED-987E-59E37B93AF2E}"/>
      </w:docPartPr>
      <w:docPartBody>
        <w:p w:rsidR="004010AE" w:rsidRDefault="000717BD" w:rsidP="000717BD">
          <w:pPr>
            <w:pStyle w:val="350FAB6BF46345D1B01FFA5C6BCCCAFC"/>
          </w:pPr>
          <w:r>
            <w:rPr>
              <w:rStyle w:val="SectionBodyChar"/>
            </w:rPr>
            <w:t>[Elm University, Chapel Hill, NC]</w:t>
          </w:r>
        </w:p>
      </w:docPartBody>
    </w:docPart>
    <w:docPart>
      <w:docPartPr>
        <w:name w:val="E9DFBD46B94D45EBB08B7CB1EE96D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B3D52-6DFA-4BC3-AE60-9A6579FF805F}"/>
      </w:docPartPr>
      <w:docPartBody>
        <w:p w:rsidR="004010AE" w:rsidRDefault="000717BD" w:rsidP="000717BD">
          <w:pPr>
            <w:pStyle w:val="E9DFBD46B94D45EBB08B7CB1EE96D98C"/>
          </w:pPr>
          <w:r>
            <w:t>[Ph.D. in English]</w:t>
          </w:r>
        </w:p>
      </w:docPartBody>
    </w:docPart>
    <w:docPart>
      <w:docPartPr>
        <w:name w:val="E46863A7831E4E55AD1B5C9A544B0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70A4B-263F-4D9A-A826-8FBFD82121E7}"/>
      </w:docPartPr>
      <w:docPartBody>
        <w:p w:rsidR="00BD5C2B" w:rsidRDefault="0049030B" w:rsidP="0049030B">
          <w:pPr>
            <w:pStyle w:val="E46863A7831E4E55AD1B5C9A544B0A9C"/>
          </w:pPr>
          <w:r>
            <w:t>References available upon request</w:t>
          </w:r>
        </w:p>
      </w:docPartBody>
    </w:docPart>
    <w:docPart>
      <w:docPartPr>
        <w:name w:val="E0B95F0146D84E2AA742C2C3F6B7C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F33A1-95C8-4DF2-8F36-202D2DB56C26}"/>
      </w:docPartPr>
      <w:docPartBody>
        <w:p w:rsidR="00000000" w:rsidRDefault="00C552D3" w:rsidP="00C552D3">
          <w:pPr>
            <w:pStyle w:val="E0B95F0146D84E2AA742C2C3F6B7CAA5"/>
          </w:pPr>
          <w:r>
            <w:t>[Elm University, Chapel Hill, NC]</w:t>
          </w:r>
        </w:p>
      </w:docPartBody>
    </w:docPart>
    <w:docPart>
      <w:docPartPr>
        <w:name w:val="3CBB40F8EF044777B30EB3DAE4662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60C48-F00A-4641-8F63-99D5D362BCEC}"/>
      </w:docPartPr>
      <w:docPartBody>
        <w:p w:rsidR="00000000" w:rsidRDefault="00C552D3" w:rsidP="00C552D3">
          <w:pPr>
            <w:pStyle w:val="3CBB40F8EF044777B30EB3DAE4662E53"/>
          </w:pPr>
          <w:r>
            <w:rPr>
              <w:rStyle w:val="Sectionbody02Char"/>
            </w:rPr>
            <w:t>[Pick the Year]</w:t>
          </w:r>
        </w:p>
      </w:docPartBody>
    </w:docPart>
    <w:docPart>
      <w:docPartPr>
        <w:name w:val="39DBC75383AE4513AFD07A700F253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67374-B8B3-48F5-997F-D28235DF1557}"/>
      </w:docPartPr>
      <w:docPartBody>
        <w:p w:rsidR="00000000" w:rsidRDefault="00C552D3" w:rsidP="00C552D3">
          <w:pPr>
            <w:pStyle w:val="39DBC75383AE4513AFD07A700F253088"/>
          </w:pPr>
          <w:r>
            <w:t>TEACHING EXPERIENCE</w:t>
          </w:r>
        </w:p>
      </w:docPartBody>
    </w:docPart>
    <w:docPart>
      <w:docPartPr>
        <w:name w:val="C9A55C04E2A14A34A3AD0EEB3392C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B74E3-C5EF-4606-B636-B4C316DB206C}"/>
      </w:docPartPr>
      <w:docPartBody>
        <w:p w:rsidR="00000000" w:rsidRDefault="00C552D3" w:rsidP="00C552D3">
          <w:pPr>
            <w:pStyle w:val="C9A55C04E2A14A34A3AD0EEB3392CF01"/>
          </w:pPr>
          <w:r>
            <w:t>TEACHING EXPERIENCE</w:t>
          </w:r>
        </w:p>
      </w:docPartBody>
    </w:docPart>
    <w:docPart>
      <w:docPartPr>
        <w:name w:val="61F6E3BB94BC4EBFA0E819E299A0D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CC919-34A0-471B-9B5D-25D9BB6EAB40}"/>
      </w:docPartPr>
      <w:docPartBody>
        <w:p w:rsidR="00000000" w:rsidRDefault="00C552D3" w:rsidP="00C552D3">
          <w:pPr>
            <w:pStyle w:val="61F6E3BB94BC4EBFA0E819E299A0DCD1"/>
          </w:pPr>
          <w:r>
            <w:t>LANGUAGES</w:t>
          </w:r>
        </w:p>
      </w:docPartBody>
    </w:docPart>
    <w:docPart>
      <w:docPartPr>
        <w:name w:val="8158CA660B314F3B9F56470A26604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91BCA-C0CD-4BF7-B9DC-B6BC499A9ADA}"/>
      </w:docPartPr>
      <w:docPartBody>
        <w:p w:rsidR="00000000" w:rsidRDefault="00C552D3" w:rsidP="00C552D3">
          <w:pPr>
            <w:pStyle w:val="8158CA660B314F3B9F56470A26604565"/>
          </w:pPr>
          <w:r>
            <w:t>[English – native language]</w:t>
          </w:r>
        </w:p>
      </w:docPartBody>
    </w:docPart>
    <w:docPart>
      <w:docPartPr>
        <w:name w:val="35829CB25BEA48BE9FCDDCDC11899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C4B9B-6347-4180-89B5-0EE54DA68ED7}"/>
      </w:docPartPr>
      <w:docPartBody>
        <w:p w:rsidR="00000000" w:rsidRDefault="00C552D3" w:rsidP="00C552D3">
          <w:pPr>
            <w:pStyle w:val="35829CB25BEA48BE9FCDDCDC1189981E"/>
          </w:pPr>
          <w:r>
            <w:t>[French – speak fluently and read/write with high proficiency]</w:t>
          </w:r>
        </w:p>
      </w:docPartBody>
    </w:docPart>
    <w:docPart>
      <w:docPartPr>
        <w:name w:val="E97C81D1E8C7412DA914443F11504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D28FE-82A5-4F58-909D-C290FE4932D9}"/>
      </w:docPartPr>
      <w:docPartBody>
        <w:p w:rsidR="00000000" w:rsidRDefault="00C552D3" w:rsidP="00C552D3">
          <w:pPr>
            <w:pStyle w:val="E97C81D1E8C7412DA914443F11504331"/>
          </w:pPr>
          <w:r>
            <w:t>MEMBERSHIPS</w:t>
          </w:r>
        </w:p>
      </w:docPartBody>
    </w:docPart>
    <w:docPart>
      <w:docPartPr>
        <w:name w:val="135AC733281B4CC99E37091A151BF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298B8-01B5-4498-AC46-8DE0D8335747}"/>
      </w:docPartPr>
      <w:docPartBody>
        <w:p w:rsidR="00000000" w:rsidRDefault="00C552D3" w:rsidP="00C552D3">
          <w:pPr>
            <w:pStyle w:val="135AC733281B4CC99E37091A151BF34D"/>
          </w:pPr>
          <w:r>
            <w:t>[Western Society of Women Writers]</w:t>
          </w:r>
        </w:p>
      </w:docPartBody>
    </w:docPart>
    <w:docPart>
      <w:docPartPr>
        <w:name w:val="CE7A8671F1D44C49A3B282DCB0A7B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A4239-51CC-4B19-9377-AF2F2652F2D7}"/>
      </w:docPartPr>
      <w:docPartBody>
        <w:p w:rsidR="00000000" w:rsidRDefault="00C552D3" w:rsidP="00C552D3">
          <w:pPr>
            <w:pStyle w:val="CE7A8671F1D44C49A3B282DCB0A7B10A"/>
          </w:pPr>
          <w:r>
            <w:rPr>
              <w:rStyle w:val="PlaceholderText"/>
            </w:rPr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717BD"/>
    <w:rsid w:val="000416B6"/>
    <w:rsid w:val="000717BD"/>
    <w:rsid w:val="000866D6"/>
    <w:rsid w:val="00170119"/>
    <w:rsid w:val="002E339A"/>
    <w:rsid w:val="00333A48"/>
    <w:rsid w:val="004010AE"/>
    <w:rsid w:val="00403936"/>
    <w:rsid w:val="0049030B"/>
    <w:rsid w:val="00496208"/>
    <w:rsid w:val="006B0DE7"/>
    <w:rsid w:val="00701998"/>
    <w:rsid w:val="00710765"/>
    <w:rsid w:val="009F08EF"/>
    <w:rsid w:val="009F37F1"/>
    <w:rsid w:val="00AA54D7"/>
    <w:rsid w:val="00BA6A51"/>
    <w:rsid w:val="00BD5C2B"/>
    <w:rsid w:val="00C552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A382604BAF4ED58B74A48891BA89B0">
    <w:name w:val="C9A382604BAF4ED58B74A48891BA89B0"/>
    <w:rsid w:val="0049030B"/>
  </w:style>
  <w:style w:type="paragraph" w:customStyle="1" w:styleId="SectionBody">
    <w:name w:val="Section_Body"/>
    <w:link w:val="SectionBodyChar"/>
    <w:qFormat/>
    <w:rsid w:val="00C552D3"/>
    <w:pPr>
      <w:spacing w:after="200" w:line="276" w:lineRule="auto"/>
    </w:pPr>
    <w:rPr>
      <w:rFonts w:eastAsiaTheme="minorHAnsi"/>
      <w:color w:val="000000" w:themeColor="text1"/>
      <w:sz w:val="20"/>
    </w:rPr>
  </w:style>
  <w:style w:type="character" w:customStyle="1" w:styleId="SectionBodyChar">
    <w:name w:val="Section_Body Char"/>
    <w:basedOn w:val="DefaultParagraphFont"/>
    <w:link w:val="SectionBody"/>
    <w:rsid w:val="00C552D3"/>
    <w:rPr>
      <w:rFonts w:eastAsiaTheme="minorHAnsi"/>
      <w:color w:val="000000" w:themeColor="text1"/>
      <w:sz w:val="20"/>
    </w:rPr>
  </w:style>
  <w:style w:type="paragraph" w:customStyle="1" w:styleId="6E1531478F5246F0B38E4C5E02CB5F27">
    <w:name w:val="6E1531478F5246F0B38E4C5E02CB5F27"/>
    <w:rsid w:val="0049030B"/>
  </w:style>
  <w:style w:type="paragraph" w:customStyle="1" w:styleId="5F940EB7DB2D4687AAA90F02321194F6">
    <w:name w:val="5F940EB7DB2D4687AAA90F02321194F6"/>
    <w:rsid w:val="0049030B"/>
  </w:style>
  <w:style w:type="paragraph" w:customStyle="1" w:styleId="F729039166E8475FBDAF2EB80C215BBD">
    <w:name w:val="F729039166E8475FBDAF2EB80C215BBD"/>
    <w:rsid w:val="0049030B"/>
  </w:style>
  <w:style w:type="paragraph" w:customStyle="1" w:styleId="6670CA569E20479DA51994214201C30F">
    <w:name w:val="6670CA569E20479DA51994214201C30F"/>
    <w:rsid w:val="0049030B"/>
  </w:style>
  <w:style w:type="paragraph" w:customStyle="1" w:styleId="25AAC2DF5BB8475E984670727D550754">
    <w:name w:val="25AAC2DF5BB8475E984670727D550754"/>
    <w:rsid w:val="0049030B"/>
  </w:style>
  <w:style w:type="paragraph" w:customStyle="1" w:styleId="0A6E78C6C1544DA69CCE3C2B8607AEED">
    <w:name w:val="0A6E78C6C1544DA69CCE3C2B8607AEED"/>
    <w:rsid w:val="0049030B"/>
  </w:style>
  <w:style w:type="paragraph" w:customStyle="1" w:styleId="AC4C52CE371F4BB3AFCDE36FEE52E421">
    <w:name w:val="AC4C52CE371F4BB3AFCDE36FEE52E421"/>
    <w:rsid w:val="0049030B"/>
  </w:style>
  <w:style w:type="paragraph" w:customStyle="1" w:styleId="975FD704AEA34A54976835D83114F5F4">
    <w:name w:val="975FD704AEA34A54976835D83114F5F4"/>
    <w:rsid w:val="0049030B"/>
  </w:style>
  <w:style w:type="paragraph" w:customStyle="1" w:styleId="E651E0B6E05E4E27B34F20E2551EDCD1">
    <w:name w:val="E651E0B6E05E4E27B34F20E2551EDCD1"/>
    <w:rsid w:val="0049030B"/>
  </w:style>
  <w:style w:type="paragraph" w:customStyle="1" w:styleId="9EE177BF7FF14D75AA19AAAC5AB529BE">
    <w:name w:val="9EE177BF7FF14D75AA19AAAC5AB529BE"/>
    <w:rsid w:val="0049030B"/>
  </w:style>
  <w:style w:type="paragraph" w:customStyle="1" w:styleId="Sectionbody02">
    <w:name w:val="Section_body02"/>
    <w:link w:val="Sectionbody02Char"/>
    <w:qFormat/>
    <w:rsid w:val="00C552D3"/>
    <w:pPr>
      <w:spacing w:after="0" w:line="240" w:lineRule="auto"/>
    </w:pPr>
    <w:rPr>
      <w:rFonts w:eastAsiaTheme="minorHAnsi"/>
      <w:b/>
      <w:color w:val="000000" w:themeColor="text1"/>
      <w:sz w:val="20"/>
    </w:rPr>
  </w:style>
  <w:style w:type="character" w:customStyle="1" w:styleId="Sectionbody02Char">
    <w:name w:val="Section_body02 Char"/>
    <w:basedOn w:val="DefaultParagraphFont"/>
    <w:link w:val="Sectionbody02"/>
    <w:rsid w:val="00C552D3"/>
    <w:rPr>
      <w:rFonts w:eastAsiaTheme="minorHAnsi"/>
      <w:b/>
      <w:color w:val="000000" w:themeColor="text1"/>
      <w:sz w:val="20"/>
    </w:rPr>
  </w:style>
  <w:style w:type="paragraph" w:customStyle="1" w:styleId="B31706F8D7B640BD89EA402A3A8A8FA8">
    <w:name w:val="B31706F8D7B640BD89EA402A3A8A8FA8"/>
    <w:rsid w:val="0049030B"/>
  </w:style>
  <w:style w:type="paragraph" w:customStyle="1" w:styleId="7F885E3272E147349A4D2CA25210E2FC">
    <w:name w:val="7F885E3272E147349A4D2CA25210E2FC"/>
    <w:rsid w:val="0049030B"/>
  </w:style>
  <w:style w:type="paragraph" w:customStyle="1" w:styleId="D84F5399D92A4B63AE3D7F3976B99DDD">
    <w:name w:val="D84F5399D92A4B63AE3D7F3976B99DDD"/>
    <w:rsid w:val="0049030B"/>
  </w:style>
  <w:style w:type="paragraph" w:customStyle="1" w:styleId="98C13B74324C4AF2BC2CF4ECD98E18A7">
    <w:name w:val="98C13B74324C4AF2BC2CF4ECD98E18A7"/>
    <w:rsid w:val="0049030B"/>
  </w:style>
  <w:style w:type="paragraph" w:customStyle="1" w:styleId="DE8B7D93B55F456D940194CDFA760902">
    <w:name w:val="DE8B7D93B55F456D940194CDFA760902"/>
    <w:rsid w:val="0049030B"/>
  </w:style>
  <w:style w:type="paragraph" w:customStyle="1" w:styleId="00D6766481F442E19C5F927FC3B2DAFA">
    <w:name w:val="00D6766481F442E19C5F927FC3B2DAFA"/>
    <w:rsid w:val="0049030B"/>
  </w:style>
  <w:style w:type="paragraph" w:customStyle="1" w:styleId="9DE3111A5E6F4936A56E10E449B0CF7C">
    <w:name w:val="9DE3111A5E6F4936A56E10E449B0CF7C"/>
    <w:rsid w:val="0049030B"/>
  </w:style>
  <w:style w:type="paragraph" w:customStyle="1" w:styleId="638F4E9A1BCD4C85A00F003488DC77D2">
    <w:name w:val="638F4E9A1BCD4C85A00F003488DC77D2"/>
    <w:rsid w:val="0049030B"/>
  </w:style>
  <w:style w:type="paragraph" w:customStyle="1" w:styleId="5D283596F66742B28BB158A4CA53A1D2">
    <w:name w:val="5D283596F66742B28BB158A4CA53A1D2"/>
    <w:rsid w:val="0049030B"/>
  </w:style>
  <w:style w:type="paragraph" w:customStyle="1" w:styleId="5E2CB2FFD3DE48DBBB0FDA86B1774A58">
    <w:name w:val="5E2CB2FFD3DE48DBBB0FDA86B1774A58"/>
    <w:rsid w:val="0049030B"/>
  </w:style>
  <w:style w:type="paragraph" w:customStyle="1" w:styleId="D18F452A24A547AE9A614AC0AB2653A1">
    <w:name w:val="D18F452A24A547AE9A614AC0AB2653A1"/>
    <w:rsid w:val="0049030B"/>
  </w:style>
  <w:style w:type="paragraph" w:customStyle="1" w:styleId="1863750F407D4A26BCE33F0C3A6937CF">
    <w:name w:val="1863750F407D4A26BCE33F0C3A6937CF"/>
    <w:rsid w:val="0049030B"/>
  </w:style>
  <w:style w:type="paragraph" w:customStyle="1" w:styleId="ABC89D45DB0A4E2791098C74D22B7A05">
    <w:name w:val="ABC89D45DB0A4E2791098C74D22B7A05"/>
    <w:rsid w:val="0049030B"/>
  </w:style>
  <w:style w:type="paragraph" w:customStyle="1" w:styleId="2A510D2AAB504D45AAEDDED429EC82E1">
    <w:name w:val="2A510D2AAB504D45AAEDDED429EC82E1"/>
    <w:rsid w:val="0049030B"/>
  </w:style>
  <w:style w:type="paragraph" w:customStyle="1" w:styleId="293DD16BD9E843DF87F37C2DF8554548">
    <w:name w:val="293DD16BD9E843DF87F37C2DF8554548"/>
    <w:rsid w:val="0049030B"/>
  </w:style>
  <w:style w:type="paragraph" w:customStyle="1" w:styleId="575134722B314CE59BB79D92B7002B89">
    <w:name w:val="575134722B314CE59BB79D92B7002B89"/>
    <w:rsid w:val="0049030B"/>
  </w:style>
  <w:style w:type="paragraph" w:customStyle="1" w:styleId="F0B0BD32220649C3BA81685C624F4922">
    <w:name w:val="F0B0BD32220649C3BA81685C624F4922"/>
    <w:rsid w:val="0049030B"/>
  </w:style>
  <w:style w:type="paragraph" w:customStyle="1" w:styleId="59C8A5F31B6846D394D8E9FE7C7EE5B8">
    <w:name w:val="59C8A5F31B6846D394D8E9FE7C7EE5B8"/>
    <w:rsid w:val="0049030B"/>
  </w:style>
  <w:style w:type="paragraph" w:customStyle="1" w:styleId="1ACD82FFA0194AF39C21E05C13C26984">
    <w:name w:val="1ACD82FFA0194AF39C21E05C13C26984"/>
    <w:rsid w:val="0049030B"/>
  </w:style>
  <w:style w:type="paragraph" w:customStyle="1" w:styleId="D9AB8AEA10704F75AFF5FF487FE2BD05">
    <w:name w:val="D9AB8AEA10704F75AFF5FF487FE2BD05"/>
    <w:rsid w:val="0049030B"/>
  </w:style>
  <w:style w:type="paragraph" w:customStyle="1" w:styleId="AF149D046DB243B7B06ABE2FCCEE7EC8">
    <w:name w:val="AF149D046DB243B7B06ABE2FCCEE7EC8"/>
    <w:rsid w:val="0049030B"/>
  </w:style>
  <w:style w:type="paragraph" w:customStyle="1" w:styleId="65A9BCF32D244FBCAD3DEDB65A45805F">
    <w:name w:val="65A9BCF32D244FBCAD3DEDB65A45805F"/>
    <w:rsid w:val="0049030B"/>
  </w:style>
  <w:style w:type="paragraph" w:customStyle="1" w:styleId="56A93154DA7B440C9D1FCB3ADA014EDD">
    <w:name w:val="56A93154DA7B440C9D1FCB3ADA014EDD"/>
    <w:rsid w:val="0049030B"/>
  </w:style>
  <w:style w:type="paragraph" w:customStyle="1" w:styleId="FB052FA242EB47EBB141BA36F0F0C96B">
    <w:name w:val="FB052FA242EB47EBB141BA36F0F0C96B"/>
    <w:rsid w:val="0049030B"/>
  </w:style>
  <w:style w:type="paragraph" w:customStyle="1" w:styleId="C862784B50554979858628EDB589F104">
    <w:name w:val="C862784B50554979858628EDB589F104"/>
    <w:rsid w:val="0049030B"/>
  </w:style>
  <w:style w:type="paragraph" w:customStyle="1" w:styleId="D120D9DCDC204D4D8BA7C92117AFEBEA">
    <w:name w:val="D120D9DCDC204D4D8BA7C92117AFEBEA"/>
    <w:rsid w:val="0049030B"/>
  </w:style>
  <w:style w:type="paragraph" w:customStyle="1" w:styleId="BA43EF73EABF42369769C311B5A5D54E">
    <w:name w:val="BA43EF73EABF42369769C311B5A5D54E"/>
    <w:rsid w:val="0049030B"/>
  </w:style>
  <w:style w:type="paragraph" w:customStyle="1" w:styleId="E25182B3593741A8BF476D876964FD8B">
    <w:name w:val="E25182B3593741A8BF476D876964FD8B"/>
    <w:rsid w:val="0049030B"/>
  </w:style>
  <w:style w:type="paragraph" w:customStyle="1" w:styleId="155FB659210748B8B95BF97B6C1E8E4E">
    <w:name w:val="155FB659210748B8B95BF97B6C1E8E4E"/>
    <w:rsid w:val="0049030B"/>
  </w:style>
  <w:style w:type="paragraph" w:customStyle="1" w:styleId="C0E4E2C042ED4F0E97F93DBF9D12F7A9">
    <w:name w:val="C0E4E2C042ED4F0E97F93DBF9D12F7A9"/>
    <w:rsid w:val="0049030B"/>
  </w:style>
  <w:style w:type="paragraph" w:customStyle="1" w:styleId="D81D1D1117AA4FFE90D37864EBF1DD39">
    <w:name w:val="D81D1D1117AA4FFE90D37864EBF1DD39"/>
    <w:rsid w:val="0049030B"/>
  </w:style>
  <w:style w:type="paragraph" w:customStyle="1" w:styleId="98B9CB03FD2C4BBB8A837A922A146748">
    <w:name w:val="98B9CB03FD2C4BBB8A837A922A146748"/>
    <w:rsid w:val="0049030B"/>
  </w:style>
  <w:style w:type="paragraph" w:customStyle="1" w:styleId="D921D0347CC04C99A7AA509335C541C4">
    <w:name w:val="D921D0347CC04C99A7AA509335C541C4"/>
    <w:rsid w:val="0049030B"/>
  </w:style>
  <w:style w:type="paragraph" w:customStyle="1" w:styleId="E502A63964E54287BD7A4697FDCC7C1C">
    <w:name w:val="E502A63964E54287BD7A4697FDCC7C1C"/>
    <w:rsid w:val="0049030B"/>
  </w:style>
  <w:style w:type="paragraph" w:customStyle="1" w:styleId="83A53FC7A22B44719E012E4687C84625">
    <w:name w:val="83A53FC7A22B44719E012E4687C84625"/>
    <w:rsid w:val="0049030B"/>
  </w:style>
  <w:style w:type="paragraph" w:customStyle="1" w:styleId="E8EB2953A41A433781249D1E20A04C4E">
    <w:name w:val="E8EB2953A41A433781249D1E20A04C4E"/>
    <w:rsid w:val="0049030B"/>
  </w:style>
  <w:style w:type="paragraph" w:customStyle="1" w:styleId="6992DB5691B0463786C00C87731ED0FF">
    <w:name w:val="6992DB5691B0463786C00C87731ED0FF"/>
    <w:rsid w:val="0049030B"/>
  </w:style>
  <w:style w:type="paragraph" w:customStyle="1" w:styleId="BAB429F8D27B4DDE87C590A20CEC5A3A">
    <w:name w:val="BAB429F8D27B4DDE87C590A20CEC5A3A"/>
    <w:rsid w:val="0049030B"/>
  </w:style>
  <w:style w:type="paragraph" w:customStyle="1" w:styleId="99322B2A55234F4D974718C7BCA85219">
    <w:name w:val="99322B2A55234F4D974718C7BCA85219"/>
    <w:rsid w:val="0049030B"/>
  </w:style>
  <w:style w:type="paragraph" w:customStyle="1" w:styleId="D266E08B6DE34633B750027055617B10">
    <w:name w:val="D266E08B6DE34633B750027055617B10"/>
    <w:rsid w:val="0049030B"/>
  </w:style>
  <w:style w:type="paragraph" w:customStyle="1" w:styleId="FDEA6A53D7B949BB8330F2A7F60EB849">
    <w:name w:val="FDEA6A53D7B949BB8330F2A7F60EB849"/>
    <w:rsid w:val="0049030B"/>
  </w:style>
  <w:style w:type="paragraph" w:customStyle="1" w:styleId="3992ED388B5044DB9916C788BE651DCE">
    <w:name w:val="3992ED388B5044DB9916C788BE651DCE"/>
    <w:rsid w:val="0049030B"/>
  </w:style>
  <w:style w:type="paragraph" w:customStyle="1" w:styleId="08F9DE300C58459CAE3DFEE5FB15A90D">
    <w:name w:val="08F9DE300C58459CAE3DFEE5FB15A90D"/>
    <w:rsid w:val="0049030B"/>
  </w:style>
  <w:style w:type="paragraph" w:customStyle="1" w:styleId="8EAAF7C523C145B19F27FB19D3E028B7">
    <w:name w:val="8EAAF7C523C145B19F27FB19D3E028B7"/>
    <w:rsid w:val="0049030B"/>
  </w:style>
  <w:style w:type="paragraph" w:customStyle="1" w:styleId="FC3EC38E1BC642F0BB367B86E4DB2D8C">
    <w:name w:val="FC3EC38E1BC642F0BB367B86E4DB2D8C"/>
    <w:rsid w:val="0049030B"/>
  </w:style>
  <w:style w:type="paragraph" w:customStyle="1" w:styleId="871EC523F8194254B1ABABA6CB672047">
    <w:name w:val="871EC523F8194254B1ABABA6CB672047"/>
    <w:rsid w:val="0049030B"/>
  </w:style>
  <w:style w:type="paragraph" w:customStyle="1" w:styleId="SectionBody03">
    <w:name w:val="Section_Body03"/>
    <w:basedOn w:val="Normal"/>
    <w:link w:val="SectionBody03Char"/>
    <w:qFormat/>
    <w:rsid w:val="0049030B"/>
    <w:pPr>
      <w:spacing w:after="0" w:line="264" w:lineRule="auto"/>
      <w:ind w:left="288"/>
      <w:outlineLvl w:val="2"/>
    </w:pPr>
    <w:rPr>
      <w:rFonts w:eastAsiaTheme="minorHAnsi"/>
      <w:i/>
      <w:color w:val="0D0D0D" w:themeColor="text1" w:themeTint="F2"/>
      <w:sz w:val="20"/>
    </w:rPr>
  </w:style>
  <w:style w:type="character" w:customStyle="1" w:styleId="SectionBody03Char">
    <w:name w:val="Section_Body03 Char"/>
    <w:basedOn w:val="DefaultParagraphFont"/>
    <w:link w:val="SectionBody03"/>
    <w:rsid w:val="0049030B"/>
    <w:rPr>
      <w:rFonts w:eastAsiaTheme="minorHAnsi"/>
      <w:i/>
      <w:color w:val="0D0D0D" w:themeColor="text1" w:themeTint="F2"/>
      <w:sz w:val="20"/>
    </w:rPr>
  </w:style>
  <w:style w:type="paragraph" w:customStyle="1" w:styleId="1838451B88804AD08FAE2B3EFC6FC6C8">
    <w:name w:val="1838451B88804AD08FAE2B3EFC6FC6C8"/>
    <w:rsid w:val="0049030B"/>
  </w:style>
  <w:style w:type="paragraph" w:customStyle="1" w:styleId="B7D9022C824E4D00B16175346BCD205B">
    <w:name w:val="B7D9022C824E4D00B16175346BCD205B"/>
    <w:rsid w:val="0049030B"/>
  </w:style>
  <w:style w:type="paragraph" w:customStyle="1" w:styleId="8017F991256A40379CB417677C24E416">
    <w:name w:val="8017F991256A40379CB417677C24E416"/>
    <w:rsid w:val="0049030B"/>
  </w:style>
  <w:style w:type="paragraph" w:customStyle="1" w:styleId="9F3A6EACE5554AB8AC8523970B70762B">
    <w:name w:val="9F3A6EACE5554AB8AC8523970B70762B"/>
    <w:rsid w:val="0049030B"/>
  </w:style>
  <w:style w:type="paragraph" w:customStyle="1" w:styleId="99601EFD6699433C9ACA9AA9B5B107F9">
    <w:name w:val="99601EFD6699433C9ACA9AA9B5B107F9"/>
    <w:rsid w:val="0049030B"/>
  </w:style>
  <w:style w:type="paragraph" w:customStyle="1" w:styleId="7FF2DDE9620E454EAB98BB153374FF43">
    <w:name w:val="7FF2DDE9620E454EAB98BB153374FF43"/>
    <w:rsid w:val="0049030B"/>
  </w:style>
  <w:style w:type="paragraph" w:customStyle="1" w:styleId="87D200543D9F4E7F8B260A6B5AC09694">
    <w:name w:val="87D200543D9F4E7F8B260A6B5AC09694"/>
    <w:rsid w:val="0049030B"/>
  </w:style>
  <w:style w:type="paragraph" w:customStyle="1" w:styleId="386D7B76CC644E97A0E5FBA1DDC70336">
    <w:name w:val="386D7B76CC644E97A0E5FBA1DDC70336"/>
    <w:rsid w:val="0049030B"/>
  </w:style>
  <w:style w:type="paragraph" w:customStyle="1" w:styleId="4DD551B0700045FBBBF7855717372724">
    <w:name w:val="4DD551B0700045FBBBF7855717372724"/>
    <w:rsid w:val="0049030B"/>
  </w:style>
  <w:style w:type="paragraph" w:customStyle="1" w:styleId="8E3F31A217AA416886615C9E5A3BB500">
    <w:name w:val="8E3F31A217AA416886615C9E5A3BB500"/>
    <w:rsid w:val="0049030B"/>
  </w:style>
  <w:style w:type="paragraph" w:customStyle="1" w:styleId="541BCF8B4C5848848209F0F0AA3B62C3">
    <w:name w:val="541BCF8B4C5848848209F0F0AA3B62C3"/>
    <w:rsid w:val="0049030B"/>
  </w:style>
  <w:style w:type="paragraph" w:customStyle="1" w:styleId="0585FEFA52F64F3E91DF18750CEFFFEC">
    <w:name w:val="0585FEFA52F64F3E91DF18750CEFFFEC"/>
    <w:rsid w:val="0049030B"/>
  </w:style>
  <w:style w:type="paragraph" w:customStyle="1" w:styleId="D6D85C589B0644FFBC7B20CBC2E75213">
    <w:name w:val="D6D85C589B0644FFBC7B20CBC2E75213"/>
    <w:rsid w:val="0049030B"/>
  </w:style>
  <w:style w:type="paragraph" w:customStyle="1" w:styleId="63EFC74C0CDA4DF192A3D7243D341766">
    <w:name w:val="63EFC74C0CDA4DF192A3D7243D341766"/>
    <w:rsid w:val="0049030B"/>
  </w:style>
  <w:style w:type="paragraph" w:customStyle="1" w:styleId="520B85B58ED34493AA441C3EED542758">
    <w:name w:val="520B85B58ED34493AA441C3EED542758"/>
    <w:rsid w:val="0049030B"/>
  </w:style>
  <w:style w:type="paragraph" w:customStyle="1" w:styleId="E133903EBA5F4322AD5256FCCAA94197">
    <w:name w:val="E133903EBA5F4322AD5256FCCAA94197"/>
    <w:rsid w:val="0049030B"/>
  </w:style>
  <w:style w:type="paragraph" w:customStyle="1" w:styleId="8F84A71139424FACA012F957BCD04059">
    <w:name w:val="8F84A71139424FACA012F957BCD04059"/>
    <w:rsid w:val="0049030B"/>
  </w:style>
  <w:style w:type="character" w:styleId="PlaceholderText">
    <w:name w:val="Placeholder Text"/>
    <w:basedOn w:val="DefaultParagraphFont"/>
    <w:uiPriority w:val="99"/>
    <w:semiHidden/>
    <w:rsid w:val="00C552D3"/>
    <w:rPr>
      <w:color w:val="808080"/>
    </w:rPr>
  </w:style>
  <w:style w:type="paragraph" w:customStyle="1" w:styleId="D34E5857965748A8B73CC0FA573DCA0D">
    <w:name w:val="D34E5857965748A8B73CC0FA573DCA0D"/>
    <w:rsid w:val="0049030B"/>
  </w:style>
  <w:style w:type="paragraph" w:customStyle="1" w:styleId="78D474013C20419ABF682EBA9BE4A5A9">
    <w:name w:val="78D474013C20419ABF682EBA9BE4A5A9"/>
    <w:rsid w:val="0049030B"/>
  </w:style>
  <w:style w:type="paragraph" w:customStyle="1" w:styleId="B3603F2919F949D9A38507626B1AB646">
    <w:name w:val="B3603F2919F949D9A38507626B1AB646"/>
    <w:rsid w:val="000717BD"/>
  </w:style>
  <w:style w:type="paragraph" w:customStyle="1" w:styleId="D93DF574961F472E81288CE2E0C1C762">
    <w:name w:val="D93DF574961F472E81288CE2E0C1C762"/>
    <w:rsid w:val="000717BD"/>
  </w:style>
  <w:style w:type="paragraph" w:customStyle="1" w:styleId="ACB4A265AEE8424B814CE60CAE2B4B0A">
    <w:name w:val="ACB4A265AEE8424B814CE60CAE2B4B0A"/>
    <w:rsid w:val="000717BD"/>
  </w:style>
  <w:style w:type="paragraph" w:customStyle="1" w:styleId="350FAB6BF46345D1B01FFA5C6BCCCAFC">
    <w:name w:val="350FAB6BF46345D1B01FFA5C6BCCCAFC"/>
    <w:rsid w:val="000717BD"/>
  </w:style>
  <w:style w:type="paragraph" w:customStyle="1" w:styleId="E9DFBD46B94D45EBB08B7CB1EE96D98C">
    <w:name w:val="E9DFBD46B94D45EBB08B7CB1EE96D98C"/>
    <w:rsid w:val="000717BD"/>
  </w:style>
  <w:style w:type="paragraph" w:customStyle="1" w:styleId="A405B9C5BA90494696864FC4A046CDBE">
    <w:name w:val="A405B9C5BA90494696864FC4A046CDBE"/>
    <w:rsid w:val="000717BD"/>
  </w:style>
  <w:style w:type="paragraph" w:customStyle="1" w:styleId="46732FD5268A486F8E89565B3DFBE870">
    <w:name w:val="46732FD5268A486F8E89565B3DFBE870"/>
    <w:rsid w:val="000717BD"/>
  </w:style>
  <w:style w:type="paragraph" w:customStyle="1" w:styleId="80EAC18A517B496DAF9C3DC02C7733DF">
    <w:name w:val="80EAC18A517B496DAF9C3DC02C7733DF"/>
    <w:rsid w:val="000717BD"/>
  </w:style>
  <w:style w:type="paragraph" w:customStyle="1" w:styleId="93E55B4D06CB455F81F92A2BCFEFB767">
    <w:name w:val="93E55B4D06CB455F81F92A2BCFEFB767"/>
    <w:rsid w:val="000717BD"/>
  </w:style>
  <w:style w:type="paragraph" w:customStyle="1" w:styleId="A0A7EA30F2114539AABFC560BF500339">
    <w:name w:val="A0A7EA30F2114539AABFC560BF500339"/>
    <w:rsid w:val="000717BD"/>
  </w:style>
  <w:style w:type="paragraph" w:customStyle="1" w:styleId="25C7ED35CE4A49A0B66D6C51BD192B04">
    <w:name w:val="25C7ED35CE4A49A0B66D6C51BD192B04"/>
    <w:rsid w:val="000717BD"/>
  </w:style>
  <w:style w:type="paragraph" w:customStyle="1" w:styleId="350C4D11B5BF4745933CF1290BBDDC05">
    <w:name w:val="350C4D11B5BF4745933CF1290BBDDC05"/>
    <w:rsid w:val="000717BD"/>
  </w:style>
  <w:style w:type="paragraph" w:customStyle="1" w:styleId="21B0ABD764EF4E128A8A3DA9B1EC3ADE">
    <w:name w:val="21B0ABD764EF4E128A8A3DA9B1EC3ADE"/>
    <w:rsid w:val="000717BD"/>
  </w:style>
  <w:style w:type="paragraph" w:customStyle="1" w:styleId="EA4B5A17561A41E8BC0DF9F09EB428E4">
    <w:name w:val="EA4B5A17561A41E8BC0DF9F09EB428E4"/>
    <w:rsid w:val="000717BD"/>
  </w:style>
  <w:style w:type="paragraph" w:customStyle="1" w:styleId="C70A4F53F5754439A3C648362863F8FD">
    <w:name w:val="C70A4F53F5754439A3C648362863F8FD"/>
    <w:rsid w:val="000717BD"/>
  </w:style>
  <w:style w:type="paragraph" w:customStyle="1" w:styleId="D5FEC4B0D1784D89B3F42A061D8703EF">
    <w:name w:val="D5FEC4B0D1784D89B3F42A061D8703EF"/>
    <w:rsid w:val="000717BD"/>
  </w:style>
  <w:style w:type="paragraph" w:customStyle="1" w:styleId="189A22967FA548D0A7623EDDFCF9E621">
    <w:name w:val="189A22967FA548D0A7623EDDFCF9E621"/>
    <w:rsid w:val="000717BD"/>
  </w:style>
  <w:style w:type="paragraph" w:customStyle="1" w:styleId="70FF69C731934918BA9C650A8F021FC6">
    <w:name w:val="70FF69C731934918BA9C650A8F021FC6"/>
    <w:rsid w:val="000717BD"/>
  </w:style>
  <w:style w:type="paragraph" w:customStyle="1" w:styleId="4CF8D036B45440D5BA5C00DE82AD3616">
    <w:name w:val="4CF8D036B45440D5BA5C00DE82AD3616"/>
    <w:rsid w:val="000717BD"/>
  </w:style>
  <w:style w:type="paragraph" w:customStyle="1" w:styleId="71AB1B8A479E49BAA78EC00EF39CEFDD">
    <w:name w:val="71AB1B8A479E49BAA78EC00EF39CEFDD"/>
    <w:rsid w:val="000717BD"/>
  </w:style>
  <w:style w:type="paragraph" w:customStyle="1" w:styleId="5FCB1D627E3E4758A0AB0DBC9C42021D">
    <w:name w:val="5FCB1D627E3E4758A0AB0DBC9C42021D"/>
    <w:rsid w:val="000717BD"/>
  </w:style>
  <w:style w:type="paragraph" w:customStyle="1" w:styleId="5DD0DF38CC934FA3AEB337D450B47B0F">
    <w:name w:val="5DD0DF38CC934FA3AEB337D450B47B0F"/>
    <w:rsid w:val="000717BD"/>
  </w:style>
  <w:style w:type="paragraph" w:customStyle="1" w:styleId="6862DDF5FD0E41B1BE83296490D0ED48">
    <w:name w:val="6862DDF5FD0E41B1BE83296490D0ED48"/>
    <w:rsid w:val="000717BD"/>
  </w:style>
  <w:style w:type="paragraph" w:customStyle="1" w:styleId="0EA1009356D84187A8DF1CC9F30DC125">
    <w:name w:val="0EA1009356D84187A8DF1CC9F30DC125"/>
    <w:rsid w:val="000717BD"/>
  </w:style>
  <w:style w:type="paragraph" w:customStyle="1" w:styleId="DB018525A74047A9A635463F6ED7A049">
    <w:name w:val="DB018525A74047A9A635463F6ED7A049"/>
    <w:rsid w:val="000717BD"/>
  </w:style>
  <w:style w:type="paragraph" w:customStyle="1" w:styleId="5855BBC01C484CE0B3E2F66E55F6C207">
    <w:name w:val="5855BBC01C484CE0B3E2F66E55F6C207"/>
    <w:rsid w:val="000717BD"/>
  </w:style>
  <w:style w:type="paragraph" w:customStyle="1" w:styleId="F3CC55F321CE4F2FB98DE2CCF25B8F65">
    <w:name w:val="F3CC55F321CE4F2FB98DE2CCF25B8F65"/>
    <w:rsid w:val="004010AE"/>
    <w:pPr>
      <w:spacing w:after="200" w:line="276" w:lineRule="auto"/>
    </w:pPr>
  </w:style>
  <w:style w:type="paragraph" w:customStyle="1" w:styleId="DA07EBD88EBA4945A036D2D4C3DB5D02">
    <w:name w:val="DA07EBD88EBA4945A036D2D4C3DB5D02"/>
    <w:rsid w:val="004010AE"/>
    <w:pPr>
      <w:spacing w:after="200" w:line="276" w:lineRule="auto"/>
    </w:pPr>
  </w:style>
  <w:style w:type="paragraph" w:customStyle="1" w:styleId="70CF19A300534EEAA2037842CC364159">
    <w:name w:val="70CF19A300534EEAA2037842CC364159"/>
    <w:rsid w:val="004010AE"/>
    <w:pPr>
      <w:spacing w:after="200" w:line="276" w:lineRule="auto"/>
    </w:pPr>
  </w:style>
  <w:style w:type="paragraph" w:customStyle="1" w:styleId="85BCF14889814E8FA7AA468987BC0FE5">
    <w:name w:val="85BCF14889814E8FA7AA468987BC0FE5"/>
    <w:rsid w:val="004010AE"/>
    <w:pPr>
      <w:spacing w:after="200" w:line="276" w:lineRule="auto"/>
    </w:pPr>
  </w:style>
  <w:style w:type="paragraph" w:customStyle="1" w:styleId="65FBA111CFEC45ABBCA19322500F0E5B">
    <w:name w:val="65FBA111CFEC45ABBCA19322500F0E5B"/>
    <w:rsid w:val="004010AE"/>
    <w:pPr>
      <w:spacing w:after="200" w:line="276" w:lineRule="auto"/>
    </w:pPr>
  </w:style>
  <w:style w:type="paragraph" w:customStyle="1" w:styleId="F5136F4028B6425F9BF952638A3AB281">
    <w:name w:val="F5136F4028B6425F9BF952638A3AB281"/>
    <w:rsid w:val="004010AE"/>
    <w:pPr>
      <w:spacing w:after="200" w:line="276" w:lineRule="auto"/>
    </w:pPr>
  </w:style>
  <w:style w:type="paragraph" w:customStyle="1" w:styleId="EDDED0B245B343EDAC1B8AF040D4603B">
    <w:name w:val="EDDED0B245B343EDAC1B8AF040D4603B"/>
    <w:rsid w:val="004010AE"/>
    <w:pPr>
      <w:spacing w:after="200" w:line="276" w:lineRule="auto"/>
    </w:pPr>
  </w:style>
  <w:style w:type="paragraph" w:customStyle="1" w:styleId="5609B6758FAC43809A38CEDC356336FE">
    <w:name w:val="5609B6758FAC43809A38CEDC356336FE"/>
    <w:rsid w:val="004010AE"/>
    <w:pPr>
      <w:spacing w:after="200" w:line="276" w:lineRule="auto"/>
    </w:pPr>
  </w:style>
  <w:style w:type="paragraph" w:customStyle="1" w:styleId="6264BF6BC0784B748B5F0748F4A07D5C">
    <w:name w:val="6264BF6BC0784B748B5F0748F4A07D5C"/>
    <w:rsid w:val="004010AE"/>
    <w:pPr>
      <w:spacing w:after="200" w:line="276" w:lineRule="auto"/>
    </w:pPr>
  </w:style>
  <w:style w:type="paragraph" w:customStyle="1" w:styleId="EE01DC74614E4A069B7722B3549D821E">
    <w:name w:val="EE01DC74614E4A069B7722B3549D821E"/>
    <w:rsid w:val="00496208"/>
  </w:style>
  <w:style w:type="paragraph" w:customStyle="1" w:styleId="7F9D53809E1240698EE3341D65EDF67E">
    <w:name w:val="7F9D53809E1240698EE3341D65EDF67E"/>
    <w:rsid w:val="00496208"/>
  </w:style>
  <w:style w:type="paragraph" w:customStyle="1" w:styleId="E9AABEBDC0A542E789B98646407FFB2E">
    <w:name w:val="E9AABEBDC0A542E789B98646407FFB2E"/>
    <w:rsid w:val="00496208"/>
  </w:style>
  <w:style w:type="paragraph" w:customStyle="1" w:styleId="8AA5FD7921A04D1DAC6CA88EA2764260">
    <w:name w:val="8AA5FD7921A04D1DAC6CA88EA2764260"/>
    <w:rsid w:val="00496208"/>
  </w:style>
  <w:style w:type="paragraph" w:customStyle="1" w:styleId="70F96E46A7A6434B8A32A9FDF596A9E8">
    <w:name w:val="70F96E46A7A6434B8A32A9FDF596A9E8"/>
    <w:rsid w:val="00496208"/>
  </w:style>
  <w:style w:type="paragraph" w:customStyle="1" w:styleId="0C8CCB0A7E3444168841A82C7638ADBA">
    <w:name w:val="0C8CCB0A7E3444168841A82C7638ADBA"/>
    <w:rsid w:val="00496208"/>
  </w:style>
  <w:style w:type="paragraph" w:customStyle="1" w:styleId="EA7B139AF74A4FFFBB828DB1D98477BE">
    <w:name w:val="EA7B139AF74A4FFFBB828DB1D98477BE"/>
    <w:rsid w:val="00496208"/>
  </w:style>
  <w:style w:type="paragraph" w:customStyle="1" w:styleId="0CC24024F38442AFB4290DF6A6C56D50">
    <w:name w:val="0CC24024F38442AFB4290DF6A6C56D50"/>
    <w:rsid w:val="00496208"/>
  </w:style>
  <w:style w:type="paragraph" w:customStyle="1" w:styleId="079F51B71BE245998352D8B7A25D8DB8">
    <w:name w:val="079F51B71BE245998352D8B7A25D8DB8"/>
    <w:rsid w:val="00496208"/>
  </w:style>
  <w:style w:type="paragraph" w:customStyle="1" w:styleId="FEA808FDA4FF412D85B2E1DD043E933D">
    <w:name w:val="FEA808FDA4FF412D85B2E1DD043E933D"/>
    <w:rsid w:val="00496208"/>
  </w:style>
  <w:style w:type="paragraph" w:customStyle="1" w:styleId="973BF05DF87241E9AB50BD79B98317AD">
    <w:name w:val="973BF05DF87241E9AB50BD79B98317AD"/>
    <w:rsid w:val="00496208"/>
  </w:style>
  <w:style w:type="paragraph" w:customStyle="1" w:styleId="41CCECC802944BD9A9A23E4AE1075462">
    <w:name w:val="41CCECC802944BD9A9A23E4AE1075462"/>
    <w:rsid w:val="00496208"/>
  </w:style>
  <w:style w:type="paragraph" w:customStyle="1" w:styleId="D2C66DE1319A44FD890E08B07E39CD0B">
    <w:name w:val="D2C66DE1319A44FD890E08B07E39CD0B"/>
    <w:rsid w:val="00496208"/>
  </w:style>
  <w:style w:type="paragraph" w:customStyle="1" w:styleId="2BEE92AE5ABA4476B2629B04FF590214">
    <w:name w:val="2BEE92AE5ABA4476B2629B04FF590214"/>
    <w:rsid w:val="00496208"/>
  </w:style>
  <w:style w:type="paragraph" w:customStyle="1" w:styleId="A10622A78BB64B9B83EEEA0F783AD5B0">
    <w:name w:val="A10622A78BB64B9B83EEEA0F783AD5B0"/>
    <w:rsid w:val="00496208"/>
  </w:style>
  <w:style w:type="paragraph" w:customStyle="1" w:styleId="E46863A7831E4E55AD1B5C9A544B0A9C">
    <w:name w:val="E46863A7831E4E55AD1B5C9A544B0A9C"/>
    <w:rsid w:val="0049030B"/>
    <w:pPr>
      <w:spacing w:after="200" w:line="276" w:lineRule="auto"/>
    </w:pPr>
  </w:style>
  <w:style w:type="paragraph" w:customStyle="1" w:styleId="A1B2D45DA17C46219023D3C1177B02B9">
    <w:name w:val="A1B2D45DA17C46219023D3C1177B02B9"/>
    <w:rsid w:val="0049030B"/>
    <w:pPr>
      <w:spacing w:after="200" w:line="276" w:lineRule="auto"/>
    </w:pPr>
  </w:style>
  <w:style w:type="paragraph" w:customStyle="1" w:styleId="FC3154E8E1AA4E14B4377EE89CD16498">
    <w:name w:val="FC3154E8E1AA4E14B4377EE89CD16498"/>
    <w:rsid w:val="0049030B"/>
    <w:pPr>
      <w:spacing w:after="200" w:line="276" w:lineRule="auto"/>
    </w:pPr>
  </w:style>
  <w:style w:type="paragraph" w:customStyle="1" w:styleId="096704E9B5C34703ACD548179BC87324">
    <w:name w:val="096704E9B5C34703ACD548179BC87324"/>
    <w:rsid w:val="00C552D3"/>
  </w:style>
  <w:style w:type="paragraph" w:customStyle="1" w:styleId="4E36BE44FCFA44689CD823F33EA43F55">
    <w:name w:val="4E36BE44FCFA44689CD823F33EA43F55"/>
    <w:rsid w:val="00C552D3"/>
  </w:style>
  <w:style w:type="paragraph" w:customStyle="1" w:styleId="D7A9B9508AA34864898B0FD2F1518645">
    <w:name w:val="D7A9B9508AA34864898B0FD2F1518645"/>
    <w:rsid w:val="00C552D3"/>
  </w:style>
  <w:style w:type="paragraph" w:customStyle="1" w:styleId="CD0BBCD0392F470481559FF937AE2220">
    <w:name w:val="CD0BBCD0392F470481559FF937AE2220"/>
    <w:rsid w:val="00C552D3"/>
  </w:style>
  <w:style w:type="paragraph" w:customStyle="1" w:styleId="9678FC7B53D44F689755460A6D2DC7E6">
    <w:name w:val="9678FC7B53D44F689755460A6D2DC7E6"/>
    <w:rsid w:val="00C552D3"/>
  </w:style>
  <w:style w:type="paragraph" w:customStyle="1" w:styleId="D501CCC143C0430ABA508C3D3C48BD8D">
    <w:name w:val="D501CCC143C0430ABA508C3D3C48BD8D"/>
    <w:rsid w:val="00C552D3"/>
  </w:style>
  <w:style w:type="paragraph" w:customStyle="1" w:styleId="63478BC3C9FC46AB9AF0FD7BAED35A38">
    <w:name w:val="63478BC3C9FC46AB9AF0FD7BAED35A38"/>
    <w:rsid w:val="00C552D3"/>
  </w:style>
  <w:style w:type="paragraph" w:customStyle="1" w:styleId="0EF7A3B05CA54B48A007E7814851304B">
    <w:name w:val="0EF7A3B05CA54B48A007E7814851304B"/>
    <w:rsid w:val="00C552D3"/>
  </w:style>
  <w:style w:type="paragraph" w:customStyle="1" w:styleId="9D490277EF254C9DBAE49C497B437D59">
    <w:name w:val="9D490277EF254C9DBAE49C497B437D59"/>
    <w:rsid w:val="00C552D3"/>
  </w:style>
  <w:style w:type="paragraph" w:customStyle="1" w:styleId="8C4E52DEBED1424FA8B2DF1F5E6C2D97">
    <w:name w:val="8C4E52DEBED1424FA8B2DF1F5E6C2D97"/>
    <w:rsid w:val="00C552D3"/>
  </w:style>
  <w:style w:type="paragraph" w:customStyle="1" w:styleId="8D057ABAC7734AD3BA5A8F61B111CE11">
    <w:name w:val="8D057ABAC7734AD3BA5A8F61B111CE11"/>
    <w:rsid w:val="00C552D3"/>
  </w:style>
  <w:style w:type="paragraph" w:customStyle="1" w:styleId="9B78A5C153564411AF535FE0685DA97D">
    <w:name w:val="9B78A5C153564411AF535FE0685DA97D"/>
    <w:rsid w:val="00C552D3"/>
  </w:style>
  <w:style w:type="paragraph" w:customStyle="1" w:styleId="B68DA366D5734A599E9510773003841F">
    <w:name w:val="B68DA366D5734A599E9510773003841F"/>
    <w:rsid w:val="00C552D3"/>
  </w:style>
  <w:style w:type="paragraph" w:customStyle="1" w:styleId="1184FF6347BD448AAF00E37509842908">
    <w:name w:val="1184FF6347BD448AAF00E37509842908"/>
    <w:rsid w:val="00C552D3"/>
  </w:style>
  <w:style w:type="paragraph" w:customStyle="1" w:styleId="EC0FDB7FD15042F8B4A954ECCF5C7C0D">
    <w:name w:val="EC0FDB7FD15042F8B4A954ECCF5C7C0D"/>
    <w:rsid w:val="00C552D3"/>
  </w:style>
  <w:style w:type="paragraph" w:customStyle="1" w:styleId="217E9DC6165F40DDA350A8BEE8E27B13">
    <w:name w:val="217E9DC6165F40DDA350A8BEE8E27B13"/>
    <w:rsid w:val="00C552D3"/>
  </w:style>
  <w:style w:type="paragraph" w:customStyle="1" w:styleId="8D74AB8588404B9B972833CA286F3E04">
    <w:name w:val="8D74AB8588404B9B972833CA286F3E04"/>
    <w:rsid w:val="00C552D3"/>
  </w:style>
  <w:style w:type="paragraph" w:customStyle="1" w:styleId="E575C9F9CA5E43AB951ECBAC7039DD16">
    <w:name w:val="E575C9F9CA5E43AB951ECBAC7039DD16"/>
    <w:rsid w:val="00C552D3"/>
  </w:style>
  <w:style w:type="paragraph" w:customStyle="1" w:styleId="99E19F3D5AEF46779D88B03D24FCA1FD">
    <w:name w:val="99E19F3D5AEF46779D88B03D24FCA1FD"/>
    <w:rsid w:val="00C552D3"/>
  </w:style>
  <w:style w:type="paragraph" w:customStyle="1" w:styleId="E0B95F0146D84E2AA742C2C3F6B7CAA5">
    <w:name w:val="E0B95F0146D84E2AA742C2C3F6B7CAA5"/>
    <w:rsid w:val="00C552D3"/>
  </w:style>
  <w:style w:type="paragraph" w:customStyle="1" w:styleId="3CBB40F8EF044777B30EB3DAE4662E53">
    <w:name w:val="3CBB40F8EF044777B30EB3DAE4662E53"/>
    <w:rsid w:val="00C552D3"/>
  </w:style>
  <w:style w:type="paragraph" w:customStyle="1" w:styleId="39DBC75383AE4513AFD07A700F253088">
    <w:name w:val="39DBC75383AE4513AFD07A700F253088"/>
    <w:rsid w:val="00C552D3"/>
  </w:style>
  <w:style w:type="paragraph" w:customStyle="1" w:styleId="C9A55C04E2A14A34A3AD0EEB3392CF01">
    <w:name w:val="C9A55C04E2A14A34A3AD0EEB3392CF01"/>
    <w:rsid w:val="00C552D3"/>
  </w:style>
  <w:style w:type="paragraph" w:customStyle="1" w:styleId="61F6E3BB94BC4EBFA0E819E299A0DCD1">
    <w:name w:val="61F6E3BB94BC4EBFA0E819E299A0DCD1"/>
    <w:rsid w:val="00C552D3"/>
  </w:style>
  <w:style w:type="paragraph" w:customStyle="1" w:styleId="8158CA660B314F3B9F56470A26604565">
    <w:name w:val="8158CA660B314F3B9F56470A26604565"/>
    <w:rsid w:val="00C552D3"/>
  </w:style>
  <w:style w:type="paragraph" w:customStyle="1" w:styleId="35829CB25BEA48BE9FCDDCDC1189981E">
    <w:name w:val="35829CB25BEA48BE9FCDDCDC1189981E"/>
    <w:rsid w:val="00C552D3"/>
  </w:style>
  <w:style w:type="paragraph" w:customStyle="1" w:styleId="E97C81D1E8C7412DA914443F11504331">
    <w:name w:val="E97C81D1E8C7412DA914443F11504331"/>
    <w:rsid w:val="00C552D3"/>
  </w:style>
  <w:style w:type="paragraph" w:customStyle="1" w:styleId="135AC733281B4CC99E37091A151BF34D">
    <w:name w:val="135AC733281B4CC99E37091A151BF34D"/>
    <w:rsid w:val="00C552D3"/>
  </w:style>
  <w:style w:type="paragraph" w:customStyle="1" w:styleId="CE7A8671F1D44C49A3B282DCB0A7B10A">
    <w:name w:val="CE7A8671F1D44C49A3B282DCB0A7B10A"/>
    <w:rsid w:val="00C552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72119-76D7-4526-AB7D-5C42C2B004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725F7A-72E6-44A1-9608-9B1C07573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Entry-level resume</Template>
  <TotalTime>63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Entry-level resume</vt:lpstr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Entry-level resume</dc:title>
  <dc:creator>Alaa Bakry</dc:creator>
  <cp:lastModifiedBy>Ahmed Bakry</cp:lastModifiedBy>
  <cp:revision>3</cp:revision>
  <dcterms:created xsi:type="dcterms:W3CDTF">2018-11-25T16:35:00Z</dcterms:created>
  <dcterms:modified xsi:type="dcterms:W3CDTF">2019-02-22T19:12:00Z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TC103780279990</vt:lpwstr>
  </property>
</Properties>
</file>